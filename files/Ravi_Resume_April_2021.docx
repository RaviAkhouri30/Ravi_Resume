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17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76"/>
        <w:gridCol w:w="735"/>
        <w:gridCol w:w="6606"/>
      </w:tblGrid>
      <w:tr w:rsidR="002352FC" w:rsidRPr="002352FC" w14:paraId="53EE6005" w14:textId="77777777" w:rsidTr="00DF5B1F">
        <w:trPr>
          <w:trHeight w:val="4509"/>
        </w:trPr>
        <w:tc>
          <w:tcPr>
            <w:tcW w:w="3676" w:type="dxa"/>
            <w:vAlign w:val="bottom"/>
          </w:tcPr>
          <w:p w14:paraId="000D7E04" w14:textId="12609093" w:rsidR="001B2ABD" w:rsidRPr="002352FC" w:rsidRDefault="007C34E6" w:rsidP="001B2ABD">
            <w:pPr>
              <w:tabs>
                <w:tab w:val="left" w:pos="990"/>
              </w:tabs>
              <w:jc w:val="center"/>
              <w:rPr>
                <w:color w:val="595959" w:themeColor="text1" w:themeTint="A6"/>
              </w:rPr>
            </w:pPr>
            <w:r w:rsidRPr="002352FC">
              <w:rPr>
                <w:noProof/>
                <w:color w:val="595959" w:themeColor="text1" w:themeTint="A6"/>
                <w:lang w:val="en-IN" w:eastAsia="en-IN"/>
              </w:rPr>
              <w:drawing>
                <wp:inline distT="0" distB="0" distL="0" distR="0" wp14:anchorId="1D971D3D" wp14:editId="3F93D8CE">
                  <wp:extent cx="1082040" cy="1414977"/>
                  <wp:effectExtent l="304800" t="304800" r="327660" b="318770"/>
                  <wp:docPr id="6" name="Picture 6" descr="A person wearing a purple shirt and smiling at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person wearing a purple shirt and smiling at the camera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024" cy="1438494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chemeClr val="bg1">
                                <a:lumMod val="50000"/>
                              </a:schemeClr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5" w:type="dxa"/>
          </w:tcPr>
          <w:p w14:paraId="20A80033" w14:textId="77777777" w:rsidR="001B2ABD" w:rsidRPr="002352FC" w:rsidRDefault="001B2ABD" w:rsidP="000C45FF">
            <w:pPr>
              <w:tabs>
                <w:tab w:val="left" w:pos="990"/>
              </w:tabs>
              <w:rPr>
                <w:color w:val="595959" w:themeColor="text1" w:themeTint="A6"/>
              </w:rPr>
            </w:pPr>
          </w:p>
        </w:tc>
        <w:tc>
          <w:tcPr>
            <w:tcW w:w="6606" w:type="dxa"/>
            <w:vAlign w:val="bottom"/>
          </w:tcPr>
          <w:p w14:paraId="681C6677" w14:textId="37E5A418" w:rsidR="001B2ABD" w:rsidRPr="002352FC" w:rsidRDefault="00C27C84" w:rsidP="001B2ABD">
            <w:pPr>
              <w:pStyle w:val="Title"/>
              <w:rPr>
                <w:b/>
                <w:color w:val="548AB7" w:themeColor="accent1" w:themeShade="BF"/>
                <w:sz w:val="72"/>
                <w:szCs w:val="72"/>
              </w:rPr>
            </w:pPr>
            <w:r w:rsidRPr="002352FC">
              <w:rPr>
                <w:b/>
                <w:color w:val="548AB7" w:themeColor="accent1" w:themeShade="BF"/>
                <w:sz w:val="72"/>
                <w:szCs w:val="72"/>
              </w:rPr>
              <w:t>Ravi Akhouri</w:t>
            </w:r>
          </w:p>
          <w:p w14:paraId="2493C4B7" w14:textId="279AF7D2" w:rsidR="001B2ABD" w:rsidRPr="002352FC" w:rsidRDefault="009266D7" w:rsidP="00D9778C">
            <w:pPr>
              <w:pStyle w:val="Subtitle"/>
              <w:rPr>
                <w:b/>
                <w:color w:val="595959" w:themeColor="text1" w:themeTint="A6"/>
              </w:rPr>
            </w:pPr>
            <w:r>
              <w:rPr>
                <w:b/>
                <w:color w:val="548AB7" w:themeColor="accent1" w:themeShade="BF"/>
                <w:spacing w:val="0"/>
                <w:w w:val="100"/>
              </w:rPr>
              <w:t>UI</w:t>
            </w:r>
            <w:r w:rsidR="00D9778C" w:rsidRPr="009266D7">
              <w:rPr>
                <w:b/>
                <w:color w:val="548AB7" w:themeColor="accent1" w:themeShade="BF"/>
                <w:spacing w:val="0"/>
                <w:w w:val="66"/>
              </w:rPr>
              <w:t xml:space="preserve"> Developer</w:t>
            </w:r>
            <w:r w:rsidR="002E155B" w:rsidRPr="009266D7">
              <w:rPr>
                <w:b/>
                <w:color w:val="548AB7" w:themeColor="accent1" w:themeShade="BF"/>
                <w:spacing w:val="0"/>
                <w:w w:val="66"/>
              </w:rPr>
              <w:t xml:space="preserve"> (Angular</w:t>
            </w:r>
            <w:r w:rsidR="002E155B" w:rsidRPr="009266D7">
              <w:rPr>
                <w:b/>
                <w:color w:val="548AB7" w:themeColor="accent1" w:themeShade="BF"/>
                <w:spacing w:val="10"/>
                <w:w w:val="66"/>
              </w:rPr>
              <w:t>)</w:t>
            </w:r>
          </w:p>
        </w:tc>
      </w:tr>
      <w:tr w:rsidR="001B2ABD" w:rsidRPr="002352FC" w14:paraId="1F7B438A" w14:textId="77777777" w:rsidTr="00DF5B1F">
        <w:trPr>
          <w:trHeight w:val="9092"/>
        </w:trPr>
        <w:tc>
          <w:tcPr>
            <w:tcW w:w="3676" w:type="dxa"/>
          </w:tcPr>
          <w:sdt>
            <w:sdtPr>
              <w:rPr>
                <w:color w:val="595959" w:themeColor="text1" w:themeTint="A6"/>
              </w:rPr>
              <w:id w:val="-1711873194"/>
              <w:placeholder>
                <w:docPart w:val="EC02E9AD2F0C45278F534F026F059C17"/>
              </w:placeholder>
              <w:temporary/>
              <w:showingPlcHdr/>
            </w:sdtPr>
            <w:sdtEndPr/>
            <w:sdtContent>
              <w:p w14:paraId="7AE67ADA" w14:textId="348ACB21" w:rsidR="001B2ABD" w:rsidRPr="002352FC" w:rsidRDefault="00036450" w:rsidP="00036450">
                <w:pPr>
                  <w:pStyle w:val="Heading3"/>
                  <w:rPr>
                    <w:color w:val="595959" w:themeColor="text1" w:themeTint="A6"/>
                  </w:rPr>
                </w:pPr>
                <w:r w:rsidRPr="00B00036">
                  <w:rPr>
                    <w:sz w:val="24"/>
                  </w:rPr>
                  <w:t>Profile</w:t>
                </w:r>
              </w:p>
            </w:sdtContent>
          </w:sdt>
          <w:p w14:paraId="410D627C" w14:textId="788C3D87" w:rsidR="00036450" w:rsidRPr="002352FC" w:rsidRDefault="00E03C07" w:rsidP="00036450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Experienced Angular Developer, looking for opportunity in Angular Development, very much passionate towards my work. Self-Driven</w:t>
            </w:r>
            <w:r w:rsidR="00EF6C16">
              <w:rPr>
                <w:color w:val="595959" w:themeColor="text1" w:themeTint="A6"/>
              </w:rPr>
              <w:t xml:space="preserve"> and motivated towards achieving</w:t>
            </w:r>
            <w:r>
              <w:rPr>
                <w:color w:val="595959" w:themeColor="text1" w:themeTint="A6"/>
              </w:rPr>
              <w:t xml:space="preserve"> Outstanding Result</w:t>
            </w:r>
            <w:r w:rsidR="00EF6C16">
              <w:rPr>
                <w:color w:val="595959" w:themeColor="text1" w:themeTint="A6"/>
              </w:rPr>
              <w:t>s.</w:t>
            </w:r>
          </w:p>
          <w:sdt>
            <w:sdtPr>
              <w:rPr>
                <w:color w:val="595959" w:themeColor="text1" w:themeTint="A6"/>
              </w:rPr>
              <w:id w:val="-1954003311"/>
              <w:placeholder>
                <w:docPart w:val="E332A22F15134E6796227732CD5E641F"/>
              </w:placeholder>
              <w:temporary/>
              <w:showingPlcHdr/>
            </w:sdtPr>
            <w:sdtEndPr/>
            <w:sdtContent>
              <w:p w14:paraId="39880E35" w14:textId="77777777" w:rsidR="00036450" w:rsidRPr="002352FC" w:rsidRDefault="00CB0055" w:rsidP="00CB0055">
                <w:pPr>
                  <w:pStyle w:val="Heading3"/>
                  <w:rPr>
                    <w:color w:val="595959" w:themeColor="text1" w:themeTint="A6"/>
                  </w:rPr>
                </w:pPr>
                <w:r w:rsidRPr="002352FC">
                  <w:rPr>
                    <w:sz w:val="24"/>
                  </w:rPr>
                  <w:t>Contact</w:t>
                </w:r>
              </w:p>
            </w:sdtContent>
          </w:sdt>
          <w:p w14:paraId="16177C58" w14:textId="400856D0" w:rsidR="004D3011" w:rsidRPr="002352FC" w:rsidRDefault="00DF7DB2" w:rsidP="004D3011">
            <w:pPr>
              <w:rPr>
                <w:b/>
                <w:color w:val="595959" w:themeColor="text1" w:themeTint="A6"/>
              </w:rPr>
            </w:pPr>
            <w:sdt>
              <w:sdtPr>
                <w:rPr>
                  <w:b/>
                  <w:color w:val="595959" w:themeColor="text1" w:themeTint="A6"/>
                </w:rPr>
                <w:id w:val="1111563247"/>
                <w:placeholder>
                  <w:docPart w:val="63DF18A28F2E41568BE68A9AD76998F2"/>
                </w:placeholder>
                <w:temporary/>
                <w:showingPlcHdr/>
              </w:sdtPr>
              <w:sdtEndPr/>
              <w:sdtContent>
                <w:r w:rsidR="004D3011" w:rsidRPr="002352FC">
                  <w:rPr>
                    <w:b/>
                    <w:color w:val="595959" w:themeColor="text1" w:themeTint="A6"/>
                  </w:rPr>
                  <w:t>PHONE:</w:t>
                </w:r>
              </w:sdtContent>
            </w:sdt>
            <w:r w:rsidR="00810969" w:rsidRPr="002352FC">
              <w:rPr>
                <w:b/>
                <w:color w:val="595959" w:themeColor="text1" w:themeTint="A6"/>
              </w:rPr>
              <w:t xml:space="preserve">  </w:t>
            </w:r>
            <w:r w:rsidR="00DF5B1F" w:rsidRPr="002352FC">
              <w:rPr>
                <w:b/>
                <w:color w:val="595959" w:themeColor="text1" w:themeTint="A6"/>
              </w:rPr>
              <w:t>7003717376</w:t>
            </w:r>
          </w:p>
          <w:p w14:paraId="7604A161" w14:textId="4BFCA2D8" w:rsidR="004D3011" w:rsidRPr="002352FC" w:rsidRDefault="00810969" w:rsidP="004D3011">
            <w:pPr>
              <w:rPr>
                <w:b/>
                <w:color w:val="595959" w:themeColor="text1" w:themeTint="A6"/>
              </w:rPr>
            </w:pPr>
            <w:r w:rsidRPr="002352FC">
              <w:rPr>
                <w:b/>
                <w:color w:val="595959" w:themeColor="text1" w:themeTint="A6"/>
              </w:rPr>
              <w:t xml:space="preserve">              </w:t>
            </w:r>
            <w:r w:rsidR="00F626F2">
              <w:rPr>
                <w:b/>
                <w:color w:val="595959" w:themeColor="text1" w:themeTint="A6"/>
              </w:rPr>
              <w:t xml:space="preserve"> </w:t>
            </w:r>
            <w:r w:rsidR="00DF5B1F" w:rsidRPr="002352FC">
              <w:rPr>
                <w:b/>
                <w:color w:val="595959" w:themeColor="text1" w:themeTint="A6"/>
              </w:rPr>
              <w:t>8804804868</w:t>
            </w:r>
          </w:p>
          <w:p w14:paraId="3C819995" w14:textId="7A878356" w:rsidR="001A4AAF" w:rsidRPr="00AB5034" w:rsidRDefault="00DF7DB2" w:rsidP="004D3011">
            <w:pPr>
              <w:rPr>
                <w:b/>
                <w:color w:val="595959" w:themeColor="text1" w:themeTint="A6"/>
              </w:rPr>
            </w:pPr>
            <w:sdt>
              <w:sdtPr>
                <w:rPr>
                  <w:b/>
                  <w:color w:val="595959" w:themeColor="text1" w:themeTint="A6"/>
                  <w:u w:val="single"/>
                </w:rPr>
                <w:id w:val="-240260293"/>
                <w:placeholder>
                  <w:docPart w:val="7AB2AA54D2534FC7AE6C6BF3C0C53960"/>
                </w:placeholder>
                <w:temporary/>
                <w:showingPlcHdr/>
              </w:sdtPr>
              <w:sdtEndPr/>
              <w:sdtContent>
                <w:r w:rsidR="004D3011" w:rsidRPr="002352FC">
                  <w:rPr>
                    <w:b/>
                    <w:color w:val="595959" w:themeColor="text1" w:themeTint="A6"/>
                  </w:rPr>
                  <w:t>EMAIL:</w:t>
                </w:r>
              </w:sdtContent>
            </w:sdt>
            <w:r w:rsidR="00810969" w:rsidRPr="002352FC">
              <w:rPr>
                <w:b/>
                <w:color w:val="595959" w:themeColor="text1" w:themeTint="A6"/>
              </w:rPr>
              <w:t xml:space="preserve"> </w:t>
            </w:r>
            <w:hyperlink r:id="rId11" w:history="1">
              <w:r w:rsidR="001A4AAF" w:rsidRPr="001938A4">
                <w:rPr>
                  <w:rStyle w:val="Hyperlink"/>
                  <w:b/>
                </w:rPr>
                <w:t>ravi.akhouri@gmail.com</w:t>
              </w:r>
            </w:hyperlink>
          </w:p>
          <w:p w14:paraId="6BE7ABD7" w14:textId="7AC00D1F" w:rsidR="001A4AAF" w:rsidRDefault="001A4AAF" w:rsidP="004D3011">
            <w:r w:rsidRPr="00B009EC">
              <w:rPr>
                <w:b/>
                <w:bCs/>
                <w:color w:val="595959" w:themeColor="text1" w:themeTint="A6"/>
              </w:rPr>
              <w:t>Website:</w:t>
            </w:r>
            <w:r w:rsidRPr="00B009EC">
              <w:rPr>
                <w:color w:val="595959" w:themeColor="text1" w:themeTint="A6"/>
              </w:rPr>
              <w:t xml:space="preserve"> </w:t>
            </w:r>
            <w:hyperlink r:id="rId12" w:history="1">
              <w:r w:rsidR="00AB5034" w:rsidRPr="00B009EC">
                <w:rPr>
                  <w:rStyle w:val="Hyperlink"/>
                  <w:b/>
                  <w:bCs/>
                </w:rPr>
                <w:t>https://raviakhouri.z13.web.core.windows.net/</w:t>
              </w:r>
            </w:hyperlink>
          </w:p>
          <w:p w14:paraId="49626D01" w14:textId="77777777" w:rsidR="00AB5034" w:rsidRDefault="00AB5034" w:rsidP="004D3011"/>
          <w:p w14:paraId="5D5E03CC" w14:textId="77777777" w:rsidR="001A4AAF" w:rsidRPr="001A4AAF" w:rsidRDefault="001A4AAF" w:rsidP="004D3011">
            <w:pPr>
              <w:rPr>
                <w:rStyle w:val="Hyperlink"/>
                <w:color w:val="auto"/>
                <w:u w:val="none"/>
              </w:rPr>
            </w:pPr>
          </w:p>
          <w:p w14:paraId="7BDD728A" w14:textId="31B1080F" w:rsidR="004D3011" w:rsidRPr="002352FC" w:rsidRDefault="00DF5B1F" w:rsidP="00CB0055">
            <w:pPr>
              <w:pStyle w:val="Heading3"/>
            </w:pPr>
            <w:r w:rsidRPr="002352FC">
              <w:t>Awards aND Achievements</w:t>
            </w:r>
          </w:p>
          <w:p w14:paraId="22AE9931" w14:textId="44B4C15C" w:rsidR="00DF5B1F" w:rsidRPr="002352FC" w:rsidRDefault="00DF5B1F" w:rsidP="00DF5B1F">
            <w:pPr>
              <w:pStyle w:val="ListParagraph"/>
              <w:numPr>
                <w:ilvl w:val="0"/>
                <w:numId w:val="1"/>
              </w:numPr>
              <w:rPr>
                <w:color w:val="595959" w:themeColor="text1" w:themeTint="A6"/>
              </w:rPr>
            </w:pPr>
            <w:r w:rsidRPr="002352FC">
              <w:rPr>
                <w:color w:val="595959" w:themeColor="text1" w:themeTint="A6"/>
              </w:rPr>
              <w:t>Award for Outstanding Performance in Q1(in Wipro)</w:t>
            </w:r>
          </w:p>
          <w:p w14:paraId="2E327FC3" w14:textId="03A2F6E5" w:rsidR="00810969" w:rsidRPr="002352FC" w:rsidRDefault="00810969" w:rsidP="00810969">
            <w:pPr>
              <w:pStyle w:val="ListParagraph"/>
              <w:numPr>
                <w:ilvl w:val="0"/>
                <w:numId w:val="1"/>
              </w:numPr>
              <w:rPr>
                <w:color w:val="595959" w:themeColor="text1" w:themeTint="A6"/>
              </w:rPr>
            </w:pPr>
            <w:r w:rsidRPr="002352FC">
              <w:rPr>
                <w:color w:val="595959" w:themeColor="text1" w:themeTint="A6"/>
              </w:rPr>
              <w:t>Achieved 3</w:t>
            </w:r>
            <w:r w:rsidRPr="002352FC">
              <w:rPr>
                <w:color w:val="595959" w:themeColor="text1" w:themeTint="A6"/>
                <w:vertAlign w:val="superscript"/>
              </w:rPr>
              <w:t>rd</w:t>
            </w:r>
            <w:r w:rsidRPr="002352FC">
              <w:rPr>
                <w:color w:val="595959" w:themeColor="text1" w:themeTint="A6"/>
              </w:rPr>
              <w:t xml:space="preserve"> Rank in Tech Fest for Robocar in 2018.</w:t>
            </w:r>
          </w:p>
          <w:p w14:paraId="0E664B66" w14:textId="77777777" w:rsidR="00DF5B1F" w:rsidRPr="002352FC" w:rsidRDefault="009C3648" w:rsidP="00DF5B1F">
            <w:pPr>
              <w:pStyle w:val="ListParagraph"/>
              <w:numPr>
                <w:ilvl w:val="0"/>
                <w:numId w:val="1"/>
              </w:numPr>
              <w:rPr>
                <w:color w:val="595959" w:themeColor="text1" w:themeTint="A6"/>
              </w:rPr>
            </w:pPr>
            <w:r w:rsidRPr="002352FC">
              <w:rPr>
                <w:color w:val="595959" w:themeColor="text1" w:themeTint="A6"/>
              </w:rPr>
              <w:t>Implemented Design of 3D Printer in 2018</w:t>
            </w:r>
          </w:p>
          <w:p w14:paraId="222BDCE4" w14:textId="77777777" w:rsidR="009C3648" w:rsidRPr="002352FC" w:rsidRDefault="009C3648" w:rsidP="00DF5B1F">
            <w:pPr>
              <w:pStyle w:val="ListParagraph"/>
              <w:numPr>
                <w:ilvl w:val="0"/>
                <w:numId w:val="1"/>
              </w:numPr>
              <w:rPr>
                <w:color w:val="595959" w:themeColor="text1" w:themeTint="A6"/>
              </w:rPr>
            </w:pPr>
            <w:r w:rsidRPr="002352FC">
              <w:rPr>
                <w:color w:val="595959" w:themeColor="text1" w:themeTint="A6"/>
              </w:rPr>
              <w:t>Implemented Design of CNC Plotter Machine in 2018.</w:t>
            </w:r>
          </w:p>
          <w:p w14:paraId="77FF450E" w14:textId="77777777" w:rsidR="009C3648" w:rsidRPr="002352FC" w:rsidRDefault="009C3648" w:rsidP="00DF5B1F">
            <w:pPr>
              <w:pStyle w:val="ListParagraph"/>
              <w:numPr>
                <w:ilvl w:val="0"/>
                <w:numId w:val="1"/>
              </w:numPr>
              <w:rPr>
                <w:color w:val="595959" w:themeColor="text1" w:themeTint="A6"/>
              </w:rPr>
            </w:pPr>
            <w:r w:rsidRPr="002352FC">
              <w:rPr>
                <w:color w:val="595959" w:themeColor="text1" w:themeTint="A6"/>
              </w:rPr>
              <w:t>Make a Robot Car using Raspberry pi in 2019</w:t>
            </w:r>
          </w:p>
          <w:p w14:paraId="12DEFCC4" w14:textId="77777777" w:rsidR="00810969" w:rsidRPr="002352FC" w:rsidRDefault="00810969" w:rsidP="00810969">
            <w:pPr>
              <w:pStyle w:val="ListParagraph"/>
              <w:numPr>
                <w:ilvl w:val="0"/>
                <w:numId w:val="1"/>
              </w:numPr>
              <w:rPr>
                <w:color w:val="595959" w:themeColor="text1" w:themeTint="A6"/>
              </w:rPr>
            </w:pPr>
            <w:r w:rsidRPr="002352FC">
              <w:rPr>
                <w:color w:val="595959" w:themeColor="text1" w:themeTint="A6"/>
              </w:rPr>
              <w:t>Azure Fundamental Certified</w:t>
            </w:r>
          </w:p>
          <w:p w14:paraId="129FADE6" w14:textId="77777777" w:rsidR="00810969" w:rsidRPr="002352FC" w:rsidRDefault="00810969" w:rsidP="00810969">
            <w:pPr>
              <w:pStyle w:val="ListParagraph"/>
              <w:rPr>
                <w:color w:val="595959" w:themeColor="text1" w:themeTint="A6"/>
              </w:rPr>
            </w:pPr>
          </w:p>
          <w:p w14:paraId="24D8932D" w14:textId="77777777" w:rsidR="009C3648" w:rsidRPr="002352FC" w:rsidRDefault="009C3648" w:rsidP="009C3648">
            <w:pPr>
              <w:pStyle w:val="Heading3"/>
            </w:pPr>
            <w:r w:rsidRPr="002352FC">
              <w:t>Hobbies</w:t>
            </w:r>
          </w:p>
          <w:p w14:paraId="5A036CF6" w14:textId="77777777" w:rsidR="009C3648" w:rsidRPr="002352FC" w:rsidRDefault="009C3648" w:rsidP="009C3648">
            <w:pPr>
              <w:rPr>
                <w:color w:val="595959" w:themeColor="text1" w:themeTint="A6"/>
              </w:rPr>
            </w:pPr>
            <w:r w:rsidRPr="002352FC">
              <w:rPr>
                <w:color w:val="595959" w:themeColor="text1" w:themeTint="A6"/>
              </w:rPr>
              <w:t>Playing Badminton</w:t>
            </w:r>
          </w:p>
          <w:p w14:paraId="2B806956" w14:textId="77777777" w:rsidR="009C3648" w:rsidRPr="002352FC" w:rsidRDefault="009C3648" w:rsidP="009C3648">
            <w:pPr>
              <w:rPr>
                <w:color w:val="595959" w:themeColor="text1" w:themeTint="A6"/>
              </w:rPr>
            </w:pPr>
            <w:r w:rsidRPr="002352FC">
              <w:rPr>
                <w:color w:val="595959" w:themeColor="text1" w:themeTint="A6"/>
              </w:rPr>
              <w:t>Reading Technical Articles</w:t>
            </w:r>
          </w:p>
          <w:p w14:paraId="23635399" w14:textId="77777777" w:rsidR="009C3648" w:rsidRDefault="00C633A4" w:rsidP="009C3648">
            <w:pPr>
              <w:rPr>
                <w:color w:val="595959" w:themeColor="text1" w:themeTint="A6"/>
              </w:rPr>
            </w:pPr>
            <w:r w:rsidRPr="002352FC">
              <w:rPr>
                <w:color w:val="595959" w:themeColor="text1" w:themeTint="A6"/>
              </w:rPr>
              <w:t>Up skilling</w:t>
            </w:r>
            <w:r w:rsidR="009C3648" w:rsidRPr="002352FC">
              <w:rPr>
                <w:color w:val="595959" w:themeColor="text1" w:themeTint="A6"/>
              </w:rPr>
              <w:t xml:space="preserve"> and Learning new Technologies</w:t>
            </w:r>
            <w:r w:rsidR="00B00036">
              <w:rPr>
                <w:color w:val="595959" w:themeColor="text1" w:themeTint="A6"/>
              </w:rPr>
              <w:t>.</w:t>
            </w:r>
          </w:p>
          <w:p w14:paraId="79A50522" w14:textId="554D552A" w:rsidR="00B00036" w:rsidRDefault="00B00036" w:rsidP="009C364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 xml:space="preserve">I </w:t>
            </w:r>
            <w:r w:rsidR="00E05C05">
              <w:rPr>
                <w:color w:val="595959" w:themeColor="text1" w:themeTint="A6"/>
              </w:rPr>
              <w:t>Like</w:t>
            </w:r>
            <w:r>
              <w:rPr>
                <w:color w:val="595959" w:themeColor="text1" w:themeTint="A6"/>
              </w:rPr>
              <w:t xml:space="preserve"> Electronics Gadgets</w:t>
            </w:r>
          </w:p>
          <w:p w14:paraId="647D6137" w14:textId="69391A08" w:rsidR="00E05C05" w:rsidRPr="002352FC" w:rsidRDefault="00E05C05" w:rsidP="009C3648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 love Aquariums and Fishes.</w:t>
            </w:r>
          </w:p>
        </w:tc>
        <w:tc>
          <w:tcPr>
            <w:tcW w:w="735" w:type="dxa"/>
          </w:tcPr>
          <w:p w14:paraId="39075F9C" w14:textId="77777777" w:rsidR="001B2ABD" w:rsidRPr="002352FC" w:rsidRDefault="001B2ABD" w:rsidP="000C45FF">
            <w:pPr>
              <w:tabs>
                <w:tab w:val="left" w:pos="990"/>
              </w:tabs>
              <w:rPr>
                <w:color w:val="595959" w:themeColor="text1" w:themeTint="A6"/>
              </w:rPr>
            </w:pPr>
          </w:p>
        </w:tc>
        <w:tc>
          <w:tcPr>
            <w:tcW w:w="6606" w:type="dxa"/>
          </w:tcPr>
          <w:sdt>
            <w:sdtPr>
              <w:rPr>
                <w:color w:val="595959" w:themeColor="text1" w:themeTint="A6"/>
              </w:rPr>
              <w:id w:val="1049110328"/>
              <w:placeholder>
                <w:docPart w:val="7157D4358D364A1594C2F59C0E004D9B"/>
              </w:placeholder>
              <w:temporary/>
              <w:showingPlcHdr/>
            </w:sdtPr>
            <w:sdtEndPr/>
            <w:sdtContent>
              <w:p w14:paraId="6AEBBB56" w14:textId="77777777" w:rsidR="001B2ABD" w:rsidRPr="002352FC" w:rsidRDefault="00E25A26" w:rsidP="00036450">
                <w:pPr>
                  <w:pStyle w:val="Heading2"/>
                  <w:rPr>
                    <w:color w:val="595959" w:themeColor="text1" w:themeTint="A6"/>
                  </w:rPr>
                </w:pPr>
                <w:r w:rsidRPr="002352FC">
                  <w:rPr>
                    <w:color w:val="548AB7" w:themeColor="accent1" w:themeShade="BF"/>
                    <w:sz w:val="24"/>
                    <w:szCs w:val="24"/>
                  </w:rPr>
                  <w:t>EDUCATION</w:t>
                </w:r>
              </w:p>
            </w:sdtContent>
          </w:sdt>
          <w:p w14:paraId="707EC002" w14:textId="32F056FC" w:rsidR="00036450" w:rsidRPr="002352FC" w:rsidRDefault="000C0878" w:rsidP="00B359E4">
            <w:pPr>
              <w:pStyle w:val="Heading4"/>
              <w:rPr>
                <w:color w:val="595959" w:themeColor="text1" w:themeTint="A6"/>
              </w:rPr>
            </w:pPr>
            <w:r w:rsidRPr="002352FC">
              <w:rPr>
                <w:color w:val="595959" w:themeColor="text1" w:themeTint="A6"/>
              </w:rPr>
              <w:t xml:space="preserve">Swami Vivekananda Institute of Science </w:t>
            </w:r>
            <w:r w:rsidR="007C34E6" w:rsidRPr="002352FC">
              <w:rPr>
                <w:color w:val="595959" w:themeColor="text1" w:themeTint="A6"/>
              </w:rPr>
              <w:t>and</w:t>
            </w:r>
            <w:r w:rsidRPr="002352FC">
              <w:rPr>
                <w:color w:val="595959" w:themeColor="text1" w:themeTint="A6"/>
              </w:rPr>
              <w:t xml:space="preserve"> Technology</w:t>
            </w:r>
          </w:p>
          <w:p w14:paraId="2BFA9FB6" w14:textId="28AA0DEF" w:rsidR="00036450" w:rsidRPr="002352FC" w:rsidRDefault="000C0878" w:rsidP="00E05C05">
            <w:pPr>
              <w:pStyle w:val="Date"/>
              <w:rPr>
                <w:color w:val="595959" w:themeColor="text1" w:themeTint="A6"/>
              </w:rPr>
            </w:pPr>
            <w:r w:rsidRPr="002352FC">
              <w:rPr>
                <w:color w:val="595959" w:themeColor="text1" w:themeTint="A6"/>
              </w:rPr>
              <w:t>2015</w:t>
            </w:r>
            <w:r w:rsidR="00036450" w:rsidRPr="002352FC">
              <w:rPr>
                <w:color w:val="595959" w:themeColor="text1" w:themeTint="A6"/>
              </w:rPr>
              <w:t xml:space="preserve"> </w:t>
            </w:r>
            <w:r w:rsidRPr="002352FC">
              <w:rPr>
                <w:color w:val="595959" w:themeColor="text1" w:themeTint="A6"/>
              </w:rPr>
              <w:t>–</w:t>
            </w:r>
            <w:r w:rsidR="00036450" w:rsidRPr="002352FC">
              <w:rPr>
                <w:color w:val="595959" w:themeColor="text1" w:themeTint="A6"/>
              </w:rPr>
              <w:t xml:space="preserve"> </w:t>
            </w:r>
            <w:r w:rsidRPr="002352FC">
              <w:rPr>
                <w:color w:val="595959" w:themeColor="text1" w:themeTint="A6"/>
              </w:rPr>
              <w:t>2019 (B. Tech in ECE)</w:t>
            </w:r>
            <w:r w:rsidR="00E05C05">
              <w:rPr>
                <w:color w:val="595959" w:themeColor="text1" w:themeTint="A6"/>
              </w:rPr>
              <w:t xml:space="preserve"> </w:t>
            </w:r>
            <w:r w:rsidRPr="002352FC">
              <w:rPr>
                <w:color w:val="595959" w:themeColor="text1" w:themeTint="A6"/>
              </w:rPr>
              <w:t>DGPA: 7.79</w:t>
            </w:r>
          </w:p>
          <w:sdt>
            <w:sdtPr>
              <w:rPr>
                <w:color w:val="595959" w:themeColor="text1" w:themeTint="A6"/>
              </w:rPr>
              <w:id w:val="1001553383"/>
              <w:placeholder>
                <w:docPart w:val="8BE73CB0752445AA890FE7D1CDE2BFBB"/>
              </w:placeholder>
              <w:temporary/>
              <w:showingPlcHdr/>
            </w:sdtPr>
            <w:sdtEndPr/>
            <w:sdtContent>
              <w:p w14:paraId="54B376BC" w14:textId="77777777" w:rsidR="00036450" w:rsidRPr="002352FC" w:rsidRDefault="00036450" w:rsidP="00036450">
                <w:pPr>
                  <w:pStyle w:val="Heading2"/>
                  <w:rPr>
                    <w:color w:val="595959" w:themeColor="text1" w:themeTint="A6"/>
                  </w:rPr>
                </w:pPr>
                <w:r w:rsidRPr="002352FC">
                  <w:rPr>
                    <w:color w:val="548AB7" w:themeColor="accent1" w:themeShade="BF"/>
                    <w:sz w:val="24"/>
                    <w:szCs w:val="24"/>
                  </w:rPr>
                  <w:t>WORK EXPERIENCE</w:t>
                </w:r>
              </w:p>
            </w:sdtContent>
          </w:sdt>
          <w:p w14:paraId="03DEE8EF" w14:textId="007047C6" w:rsidR="00036450" w:rsidRPr="00C41F4D" w:rsidRDefault="00C41F4D" w:rsidP="00C41F4D">
            <w:pPr>
              <w:pStyle w:val="Date"/>
              <w:rPr>
                <w:b/>
                <w:color w:val="595959" w:themeColor="text1" w:themeTint="A6"/>
              </w:rPr>
            </w:pPr>
            <w:r w:rsidRPr="00C41F4D">
              <w:rPr>
                <w:b/>
                <w:color w:val="595959" w:themeColor="text1" w:themeTint="A6"/>
              </w:rPr>
              <w:t>Wipro Ltd</w:t>
            </w:r>
            <w:r w:rsidR="000C0878" w:rsidRPr="00C41F4D">
              <w:rPr>
                <w:b/>
                <w:color w:val="595959" w:themeColor="text1" w:themeTint="A6"/>
              </w:rPr>
              <w:t xml:space="preserve"> </w:t>
            </w:r>
            <w:r w:rsidRPr="00C41F4D">
              <w:rPr>
                <w:b/>
                <w:color w:val="595959" w:themeColor="text1" w:themeTint="A6"/>
              </w:rPr>
              <w:t>(</w:t>
            </w:r>
            <w:r w:rsidR="000C0878" w:rsidRPr="00C41F4D">
              <w:rPr>
                <w:b/>
                <w:color w:val="595959" w:themeColor="text1" w:themeTint="A6"/>
              </w:rPr>
              <w:t>Project Engineer</w:t>
            </w:r>
            <w:r w:rsidRPr="00C41F4D">
              <w:rPr>
                <w:b/>
                <w:color w:val="595959" w:themeColor="text1" w:themeTint="A6"/>
              </w:rPr>
              <w:t>)</w:t>
            </w:r>
            <w:r w:rsidR="00E05C05">
              <w:rPr>
                <w:b/>
                <w:color w:val="595959" w:themeColor="text1" w:themeTint="A6"/>
              </w:rPr>
              <w:t xml:space="preserve"> </w:t>
            </w:r>
            <w:r>
              <w:rPr>
                <w:color w:val="595959" w:themeColor="text1" w:themeTint="A6"/>
              </w:rPr>
              <w:t xml:space="preserve"> </w:t>
            </w:r>
            <w:r w:rsidRPr="002352FC">
              <w:rPr>
                <w:b/>
                <w:color w:val="595959" w:themeColor="text1" w:themeTint="A6"/>
              </w:rPr>
              <w:t>2019</w:t>
            </w:r>
            <w:r w:rsidR="00E05C05">
              <w:rPr>
                <w:b/>
                <w:color w:val="595959" w:themeColor="text1" w:themeTint="A6"/>
              </w:rPr>
              <w:t xml:space="preserve"> </w:t>
            </w:r>
            <w:r w:rsidRPr="002352FC">
              <w:rPr>
                <w:b/>
                <w:color w:val="595959" w:themeColor="text1" w:themeTint="A6"/>
              </w:rPr>
              <w:t>–</w:t>
            </w:r>
            <w:r w:rsidR="00E05C05">
              <w:rPr>
                <w:b/>
                <w:color w:val="595959" w:themeColor="text1" w:themeTint="A6"/>
              </w:rPr>
              <w:t xml:space="preserve"> </w:t>
            </w:r>
            <w:r w:rsidRPr="002352FC">
              <w:rPr>
                <w:b/>
                <w:color w:val="595959" w:themeColor="text1" w:themeTint="A6"/>
              </w:rPr>
              <w:t>Presently Working</w:t>
            </w:r>
          </w:p>
          <w:p w14:paraId="05E50F88" w14:textId="6BD1CCDF" w:rsidR="004D3011" w:rsidRPr="002352FC" w:rsidRDefault="00C633A4" w:rsidP="00036450">
            <w:pPr>
              <w:rPr>
                <w:color w:val="595959" w:themeColor="text1" w:themeTint="A6"/>
              </w:rPr>
            </w:pPr>
            <w:r w:rsidRPr="002352FC">
              <w:rPr>
                <w:b/>
                <w:color w:val="595959" w:themeColor="text1" w:themeTint="A6"/>
              </w:rPr>
              <w:t>Project Name</w:t>
            </w:r>
            <w:r w:rsidRPr="002352FC">
              <w:rPr>
                <w:color w:val="595959" w:themeColor="text1" w:themeTint="A6"/>
              </w:rPr>
              <w:t>: IFMS(Government Of Gujarat)</w:t>
            </w:r>
          </w:p>
          <w:p w14:paraId="6AAD6D70" w14:textId="768E3910" w:rsidR="00C633A4" w:rsidRPr="002352FC" w:rsidRDefault="00C633A4" w:rsidP="00036450">
            <w:pPr>
              <w:rPr>
                <w:color w:val="595959" w:themeColor="text1" w:themeTint="A6"/>
              </w:rPr>
            </w:pPr>
            <w:r w:rsidRPr="002352FC">
              <w:rPr>
                <w:b/>
                <w:color w:val="595959" w:themeColor="text1" w:themeTint="A6"/>
              </w:rPr>
              <w:t>Description</w:t>
            </w:r>
            <w:r w:rsidRPr="002352FC">
              <w:rPr>
                <w:color w:val="595959" w:themeColor="text1" w:themeTint="A6"/>
              </w:rPr>
              <w:t xml:space="preserve">: </w:t>
            </w:r>
            <w:r w:rsidR="00810969" w:rsidRPr="002352FC">
              <w:rPr>
                <w:color w:val="595959" w:themeColor="text1" w:themeTint="A6"/>
              </w:rPr>
              <w:t xml:space="preserve">IFMS is Integrated Financial Management </w:t>
            </w:r>
            <w:r w:rsidR="00C41F4D">
              <w:rPr>
                <w:color w:val="595959" w:themeColor="text1" w:themeTint="A6"/>
              </w:rPr>
              <w:t xml:space="preserve">System of Government of Gujarat which is a part of Finance Department of GOG. </w:t>
            </w:r>
          </w:p>
          <w:p w14:paraId="11964BB8" w14:textId="6EB5BF72" w:rsidR="00C633A4" w:rsidRPr="002352FC" w:rsidRDefault="00810969" w:rsidP="004D3011">
            <w:pPr>
              <w:rPr>
                <w:color w:val="595959" w:themeColor="text1" w:themeTint="A6"/>
              </w:rPr>
            </w:pPr>
            <w:r w:rsidRPr="002352FC">
              <w:rPr>
                <w:b/>
                <w:color w:val="595959" w:themeColor="text1" w:themeTint="A6"/>
              </w:rPr>
              <w:t>Role</w:t>
            </w:r>
            <w:r w:rsidR="00EF6C16">
              <w:rPr>
                <w:b/>
                <w:color w:val="595959" w:themeColor="text1" w:themeTint="A6"/>
              </w:rPr>
              <w:t xml:space="preserve"> and Responsibilities</w:t>
            </w:r>
            <w:r w:rsidR="00C41F4D">
              <w:rPr>
                <w:color w:val="595959" w:themeColor="text1" w:themeTint="A6"/>
              </w:rPr>
              <w:t xml:space="preserve">:  As an Angular Developer, </w:t>
            </w:r>
            <w:r w:rsidRPr="002352FC">
              <w:rPr>
                <w:color w:val="595959" w:themeColor="text1" w:themeTint="A6"/>
              </w:rPr>
              <w:t>implement</w:t>
            </w:r>
            <w:r w:rsidR="00C41F4D">
              <w:rPr>
                <w:color w:val="595959" w:themeColor="text1" w:themeTint="A6"/>
              </w:rPr>
              <w:t>ing</w:t>
            </w:r>
            <w:r w:rsidRPr="002352FC">
              <w:rPr>
                <w:color w:val="595959" w:themeColor="text1" w:themeTint="A6"/>
              </w:rPr>
              <w:t xml:space="preserve"> Business Logic, Validations and</w:t>
            </w:r>
            <w:r w:rsidR="00C41F4D">
              <w:rPr>
                <w:color w:val="595959" w:themeColor="text1" w:themeTint="A6"/>
              </w:rPr>
              <w:t xml:space="preserve"> integrating </w:t>
            </w:r>
            <w:proofErr w:type="spellStart"/>
            <w:r w:rsidR="00C41F4D">
              <w:rPr>
                <w:color w:val="595959" w:themeColor="text1" w:themeTint="A6"/>
              </w:rPr>
              <w:t>RestApis</w:t>
            </w:r>
            <w:proofErr w:type="spellEnd"/>
            <w:r w:rsidR="00C41F4D">
              <w:rPr>
                <w:color w:val="595959" w:themeColor="text1" w:themeTint="A6"/>
              </w:rPr>
              <w:t>. T</w:t>
            </w:r>
            <w:r w:rsidRPr="002352FC">
              <w:rPr>
                <w:color w:val="595959" w:themeColor="text1" w:themeTint="A6"/>
              </w:rPr>
              <w:t xml:space="preserve">aken a responsibility as a Module Lead and </w:t>
            </w:r>
            <w:r w:rsidR="00C41F4D">
              <w:rPr>
                <w:color w:val="595959" w:themeColor="text1" w:themeTint="A6"/>
              </w:rPr>
              <w:t>handling</w:t>
            </w:r>
            <w:r w:rsidRPr="002352FC">
              <w:rPr>
                <w:color w:val="595959" w:themeColor="text1" w:themeTint="A6"/>
              </w:rPr>
              <w:t xml:space="preserve"> a</w:t>
            </w:r>
            <w:r w:rsidR="00C41F4D">
              <w:rPr>
                <w:color w:val="595959" w:themeColor="text1" w:themeTint="A6"/>
              </w:rPr>
              <w:t xml:space="preserve"> small</w:t>
            </w:r>
            <w:r w:rsidRPr="002352FC">
              <w:rPr>
                <w:color w:val="595959" w:themeColor="text1" w:themeTint="A6"/>
              </w:rPr>
              <w:t xml:space="preserve"> Team, and also coordinate with Release Team for Deployment on SIT/UAT.</w:t>
            </w:r>
            <w:r w:rsidR="00C41F4D">
              <w:rPr>
                <w:color w:val="595959" w:themeColor="text1" w:themeTint="A6"/>
              </w:rPr>
              <w:t xml:space="preserve"> I started as a Prototype Developer and moved to development and worked in PVU, Budget, EDP and now handling DDO Module as a Module Lead. Inside PVU, I worked on ROP sub Module, after completing this, I was moved to Budget, create a number of common, reusable</w:t>
            </w:r>
            <w:r w:rsidR="00E05C05">
              <w:rPr>
                <w:color w:val="595959" w:themeColor="text1" w:themeTint="A6"/>
              </w:rPr>
              <w:t xml:space="preserve"> and efficient code, then moved to EDP for work flow integration and then moved to DDO Module as a Module Lead. Implementing good coding practices, reusable directives, pipes, components, oops.</w:t>
            </w:r>
          </w:p>
          <w:sdt>
            <w:sdtPr>
              <w:rPr>
                <w:color w:val="595959" w:themeColor="text1" w:themeTint="A6"/>
              </w:rPr>
              <w:id w:val="1669594239"/>
              <w:placeholder>
                <w:docPart w:val="6D6FED980C2A4E9D945E01800B130D58"/>
              </w:placeholder>
              <w:temporary/>
              <w:showingPlcHdr/>
            </w:sdtPr>
            <w:sdtEndPr/>
            <w:sdtContent>
              <w:p w14:paraId="4DE387A4" w14:textId="4FD18BC0" w:rsidR="00C633A4" w:rsidRPr="002352FC" w:rsidRDefault="00810969" w:rsidP="00C41F4D">
                <w:pPr>
                  <w:pStyle w:val="Heading2"/>
                  <w:rPr>
                    <w:color w:val="595959" w:themeColor="text1" w:themeTint="A6"/>
                  </w:rPr>
                </w:pPr>
                <w:r w:rsidRPr="002352FC">
                  <w:rPr>
                    <w:rStyle w:val="Heading2Char"/>
                    <w:b/>
                    <w:bCs/>
                    <w:caps/>
                    <w:color w:val="548AB7" w:themeColor="accent1" w:themeShade="BF"/>
                    <w:sz w:val="24"/>
                    <w:szCs w:val="24"/>
                  </w:rPr>
                  <w:t>SKILLS</w:t>
                </w:r>
              </w:p>
            </w:sdtContent>
          </w:sdt>
          <w:p w14:paraId="4D10FB08" w14:textId="04C9DD3D" w:rsidR="00C633A4" w:rsidRPr="002352FC" w:rsidRDefault="00810969" w:rsidP="004D3011">
            <w:pPr>
              <w:rPr>
                <w:color w:val="595959" w:themeColor="text1" w:themeTint="A6"/>
              </w:rPr>
            </w:pPr>
            <w:r w:rsidRPr="002352FC">
              <w:rPr>
                <w:noProof/>
                <w:color w:val="595959" w:themeColor="text1" w:themeTint="A6"/>
                <w:lang w:val="en-IN" w:eastAsia="en-IN"/>
              </w:rPr>
              <w:drawing>
                <wp:inline distT="0" distB="0" distL="0" distR="0" wp14:anchorId="4F391579" wp14:editId="52CFDCAE">
                  <wp:extent cx="3756660" cy="241554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478A655E" w14:textId="45613E7A" w:rsidR="001936BD" w:rsidRPr="002352FC" w:rsidRDefault="001936BD" w:rsidP="001936BD">
      <w:pPr>
        <w:pStyle w:val="Heading2"/>
        <w:rPr>
          <w:color w:val="595959" w:themeColor="text1" w:themeTint="A6"/>
        </w:rPr>
      </w:pPr>
    </w:p>
    <w:p w14:paraId="282D17F8" w14:textId="4FAA0E4C" w:rsidR="00810969" w:rsidRPr="002352FC" w:rsidRDefault="00810969" w:rsidP="001936BD">
      <w:pPr>
        <w:pStyle w:val="Heading2"/>
        <w:rPr>
          <w:color w:val="595959" w:themeColor="text1" w:themeTint="A6"/>
        </w:rPr>
      </w:pPr>
    </w:p>
    <w:p w14:paraId="622DC22C" w14:textId="49F361FC" w:rsidR="00810969" w:rsidRPr="002352FC" w:rsidRDefault="00810969" w:rsidP="001936BD">
      <w:pPr>
        <w:pStyle w:val="Heading2"/>
        <w:rPr>
          <w:color w:val="595959" w:themeColor="text1" w:themeTint="A6"/>
        </w:rPr>
      </w:pPr>
      <w:r w:rsidRPr="002352FC">
        <w:rPr>
          <w:noProof/>
          <w:color w:val="595959" w:themeColor="text1" w:themeTint="A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56645" wp14:editId="6AED282E">
                <wp:simplePos x="0" y="0"/>
                <wp:positionH relativeFrom="column">
                  <wp:posOffset>3025140</wp:posOffset>
                </wp:positionH>
                <wp:positionV relativeFrom="paragraph">
                  <wp:posOffset>203200</wp:posOffset>
                </wp:positionV>
                <wp:extent cx="3832860" cy="3863340"/>
                <wp:effectExtent l="0" t="0" r="0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2860" cy="3863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03140" w14:textId="14E79653" w:rsidR="00D9778C" w:rsidRPr="002352FC" w:rsidRDefault="00D9778C" w:rsidP="001936BD">
                            <w:pPr>
                              <w:pStyle w:val="Heading2"/>
                              <w:rPr>
                                <w:color w:val="548AB7" w:themeColor="accent1" w:themeShade="BF"/>
                                <w:lang w:val="en-IN"/>
                              </w:rPr>
                            </w:pPr>
                            <w:r w:rsidRPr="002352FC">
                              <w:rPr>
                                <w:color w:val="548AB7" w:themeColor="accent1" w:themeShade="BF"/>
                                <w:lang w:val="en-IN"/>
                              </w:rPr>
                              <w:t>Other Skills</w:t>
                            </w:r>
                          </w:p>
                          <w:p w14:paraId="7E27CB6C" w14:textId="77777777" w:rsidR="00D9778C" w:rsidRPr="002352FC" w:rsidRDefault="00D9778C">
                            <w:pPr>
                              <w:rPr>
                                <w:color w:val="548AB7" w:themeColor="accent1" w:themeShade="BF"/>
                                <w:lang w:val="en-IN"/>
                              </w:rPr>
                            </w:pPr>
                          </w:p>
                          <w:p w14:paraId="0C9AA2A1" w14:textId="77777777" w:rsidR="005D2FB3" w:rsidRDefault="005D2FB3" w:rsidP="00D977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IN"/>
                              </w:rPr>
                              <w:t>J2EE</w:t>
                            </w:r>
                          </w:p>
                          <w:p w14:paraId="6994ADB1" w14:textId="77777777" w:rsidR="005D2FB3" w:rsidRDefault="005D2FB3" w:rsidP="00D977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IN"/>
                              </w:rPr>
                              <w:t>Core Java</w:t>
                            </w:r>
                          </w:p>
                          <w:p w14:paraId="2D676982" w14:textId="6282C635" w:rsidR="00D9778C" w:rsidRPr="00F626F2" w:rsidRDefault="00D9778C" w:rsidP="00D977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 w:rsidRPr="00F626F2">
                              <w:rPr>
                                <w:color w:val="595959" w:themeColor="text1" w:themeTint="A6"/>
                                <w:lang w:val="en-IN"/>
                              </w:rPr>
                              <w:t xml:space="preserve">State Management using </w:t>
                            </w:r>
                            <w:proofErr w:type="spellStart"/>
                            <w:r w:rsidR="00CF65F6">
                              <w:rPr>
                                <w:color w:val="595959" w:themeColor="text1" w:themeTint="A6"/>
                                <w:lang w:val="en-IN"/>
                              </w:rPr>
                              <w:t>rxjs</w:t>
                            </w:r>
                            <w:proofErr w:type="spellEnd"/>
                            <w:r w:rsidR="00CF65F6">
                              <w:rPr>
                                <w:color w:val="595959" w:themeColor="text1" w:themeTint="A6"/>
                                <w:lang w:val="en-I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F626F2">
                              <w:rPr>
                                <w:color w:val="595959" w:themeColor="text1" w:themeTint="A6"/>
                                <w:lang w:val="en-IN"/>
                              </w:rPr>
                              <w:t>NgRx</w:t>
                            </w:r>
                            <w:proofErr w:type="spellEnd"/>
                            <w:r w:rsidRPr="00F626F2">
                              <w:rPr>
                                <w:color w:val="595959" w:themeColor="text1" w:themeTint="A6"/>
                                <w:lang w:val="en-IN"/>
                              </w:rPr>
                              <w:t>.</w:t>
                            </w:r>
                            <w:r w:rsidR="00217757">
                              <w:rPr>
                                <w:color w:val="595959" w:themeColor="text1" w:themeTint="A6"/>
                                <w:lang w:val="en-IN"/>
                              </w:rPr>
                              <w:t>(</w:t>
                            </w:r>
                            <w:proofErr w:type="gramEnd"/>
                            <w:r w:rsidR="00217757">
                              <w:rPr>
                                <w:color w:val="595959" w:themeColor="text1" w:themeTint="A6"/>
                                <w:lang w:val="en-IN"/>
                              </w:rPr>
                              <w:t>Basic)</w:t>
                            </w:r>
                          </w:p>
                          <w:p w14:paraId="1EB55E74" w14:textId="197A90AB" w:rsidR="00D9778C" w:rsidRPr="00F626F2" w:rsidRDefault="00D9778C" w:rsidP="00D977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proofErr w:type="spellStart"/>
                            <w:r w:rsidRPr="00F626F2">
                              <w:rPr>
                                <w:color w:val="595959" w:themeColor="text1" w:themeTint="A6"/>
                                <w:lang w:val="en-IN"/>
                              </w:rPr>
                              <w:t>RestApi</w:t>
                            </w:r>
                            <w:proofErr w:type="spellEnd"/>
                            <w:r w:rsidR="005D2FB3">
                              <w:rPr>
                                <w:color w:val="595959" w:themeColor="text1" w:themeTint="A6"/>
                                <w:lang w:val="en-IN"/>
                              </w:rPr>
                              <w:t xml:space="preserve"> (Integration)</w:t>
                            </w:r>
                          </w:p>
                          <w:p w14:paraId="1AD22AC5" w14:textId="0E90E358" w:rsidR="00D9778C" w:rsidRDefault="00D9778C" w:rsidP="00D977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 w:rsidRPr="00F626F2">
                              <w:rPr>
                                <w:color w:val="595959" w:themeColor="text1" w:themeTint="A6"/>
                                <w:lang w:val="en-IN"/>
                              </w:rPr>
                              <w:t>OOPs</w:t>
                            </w:r>
                          </w:p>
                          <w:p w14:paraId="676E5CEA" w14:textId="275DCD07" w:rsidR="005D2FB3" w:rsidRPr="005D2FB3" w:rsidRDefault="005D2FB3" w:rsidP="005D2F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 w:rsidRPr="00F626F2">
                              <w:rPr>
                                <w:color w:val="595959" w:themeColor="text1" w:themeTint="A6"/>
                                <w:lang w:val="en-IN"/>
                              </w:rPr>
                              <w:t>PHP</w:t>
                            </w:r>
                          </w:p>
                          <w:p w14:paraId="50A8AF93" w14:textId="42A24855" w:rsidR="00D9778C" w:rsidRPr="00F626F2" w:rsidRDefault="00D9778C" w:rsidP="00D977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 w:rsidRPr="00F626F2">
                              <w:rPr>
                                <w:color w:val="595959" w:themeColor="text1" w:themeTint="A6"/>
                                <w:lang w:val="en-IN"/>
                              </w:rPr>
                              <w:t>Arduino</w:t>
                            </w:r>
                          </w:p>
                          <w:p w14:paraId="16F24FF8" w14:textId="63BDD836" w:rsidR="00D9778C" w:rsidRPr="00F626F2" w:rsidRDefault="00D9778C" w:rsidP="00D977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 w:rsidRPr="00F626F2">
                              <w:rPr>
                                <w:color w:val="595959" w:themeColor="text1" w:themeTint="A6"/>
                                <w:lang w:val="en-IN"/>
                              </w:rPr>
                              <w:t>Raspberry Pi</w:t>
                            </w:r>
                          </w:p>
                          <w:p w14:paraId="4A15FFED" w14:textId="50F6D7BA" w:rsidR="00D9778C" w:rsidRPr="00F626F2" w:rsidRDefault="00D9778C" w:rsidP="00D977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 w:rsidRPr="00F626F2">
                              <w:rPr>
                                <w:color w:val="595959" w:themeColor="text1" w:themeTint="A6"/>
                                <w:lang w:val="en-IN"/>
                              </w:rPr>
                              <w:t>SonarQube</w:t>
                            </w:r>
                          </w:p>
                          <w:p w14:paraId="6A260E13" w14:textId="7C061294" w:rsidR="00D9778C" w:rsidRPr="00F626F2" w:rsidRDefault="002352FC" w:rsidP="00D977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 w:rsidRPr="00F626F2">
                              <w:rPr>
                                <w:color w:val="595959" w:themeColor="text1" w:themeTint="A6"/>
                                <w:lang w:val="en-IN"/>
                              </w:rPr>
                              <w:t>Ji</w:t>
                            </w:r>
                            <w:r w:rsidR="00D9778C" w:rsidRPr="00F626F2">
                              <w:rPr>
                                <w:color w:val="595959" w:themeColor="text1" w:themeTint="A6"/>
                                <w:lang w:val="en-IN"/>
                              </w:rPr>
                              <w:t>ra</w:t>
                            </w:r>
                          </w:p>
                          <w:p w14:paraId="3C912A30" w14:textId="0A331B6E" w:rsidR="00D9778C" w:rsidRPr="00F626F2" w:rsidRDefault="00D9778C" w:rsidP="00D9778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 w:rsidRPr="00F626F2">
                              <w:rPr>
                                <w:color w:val="595959" w:themeColor="text1" w:themeTint="A6"/>
                                <w:lang w:val="en-IN"/>
                              </w:rPr>
                              <w:t>Python (for Raspberry pi GPIO)</w:t>
                            </w:r>
                          </w:p>
                          <w:p w14:paraId="1953FE22" w14:textId="75C1D85A" w:rsidR="00D9778C" w:rsidRPr="00F626F2" w:rsidRDefault="00D9778C" w:rsidP="001936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 w:rsidRPr="00F626F2">
                              <w:rPr>
                                <w:color w:val="595959" w:themeColor="text1" w:themeTint="A6"/>
                                <w:lang w:val="en-IN"/>
                              </w:rPr>
                              <w:t>AJAX</w:t>
                            </w:r>
                          </w:p>
                          <w:p w14:paraId="2C1AFD94" w14:textId="455444FB" w:rsidR="002352FC" w:rsidRPr="00F626F2" w:rsidRDefault="002352FC" w:rsidP="001936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 w:rsidRPr="00F626F2">
                              <w:rPr>
                                <w:color w:val="595959" w:themeColor="text1" w:themeTint="A6"/>
                                <w:lang w:val="en-IN"/>
                              </w:rPr>
                              <w:t>jQuery</w:t>
                            </w:r>
                          </w:p>
                          <w:p w14:paraId="4CE72F38" w14:textId="5C0B4F9C" w:rsidR="002352FC" w:rsidRPr="00F626F2" w:rsidRDefault="002352FC" w:rsidP="001936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 w:rsidRPr="00F626F2">
                              <w:rPr>
                                <w:color w:val="595959" w:themeColor="text1" w:themeTint="A6"/>
                                <w:lang w:val="en-IN"/>
                              </w:rPr>
                              <w:t>C</w:t>
                            </w:r>
                          </w:p>
                          <w:p w14:paraId="32A526F8" w14:textId="5D645305" w:rsidR="005D2FB3" w:rsidRDefault="002352FC" w:rsidP="005D2F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 w:rsidRPr="00F626F2">
                              <w:rPr>
                                <w:color w:val="595959" w:themeColor="text1" w:themeTint="A6"/>
                                <w:lang w:val="en-IN"/>
                              </w:rPr>
                              <w:t>C++</w:t>
                            </w:r>
                          </w:p>
                          <w:p w14:paraId="6CD1D209" w14:textId="1A09EB31" w:rsidR="00187D4A" w:rsidRDefault="00187D4A" w:rsidP="005D2F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IN"/>
                              </w:rPr>
                              <w:t>Ubuntu</w:t>
                            </w:r>
                          </w:p>
                          <w:p w14:paraId="3FA03649" w14:textId="3DF1DFB1" w:rsidR="00187D4A" w:rsidRPr="00206ED8" w:rsidRDefault="00187D4A" w:rsidP="00206E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595959" w:themeColor="text1" w:themeTint="A6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color w:val="595959" w:themeColor="text1" w:themeTint="A6"/>
                                <w:lang w:val="en-IN"/>
                              </w:rPr>
                              <w:t>Raspbean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566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2pt;margin-top:16pt;width:301.8pt;height:30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" stroked="f">
                <v:textbox>
                  <w:txbxContent>
                    <w:p w14:paraId="0CB03140" w14:textId="14E79653" w:rsidR="00D9778C" w:rsidRPr="002352FC" w:rsidRDefault="00D9778C" w:rsidP="001936BD">
                      <w:pPr>
                        <w:pStyle w:val="Heading2"/>
                        <w:rPr>
                          <w:color w:val="548AB7" w:themeColor="accent1" w:themeShade="BF"/>
                          <w:lang w:val="en-IN"/>
                        </w:rPr>
                      </w:pPr>
                      <w:r w:rsidRPr="002352FC">
                        <w:rPr>
                          <w:color w:val="548AB7" w:themeColor="accent1" w:themeShade="BF"/>
                          <w:lang w:val="en-IN"/>
                        </w:rPr>
                        <w:t>Other Skills</w:t>
                      </w:r>
                    </w:p>
                    <w:p w14:paraId="7E27CB6C" w14:textId="77777777" w:rsidR="00D9778C" w:rsidRPr="002352FC" w:rsidRDefault="00D9778C">
                      <w:pPr>
                        <w:rPr>
                          <w:color w:val="548AB7" w:themeColor="accent1" w:themeShade="BF"/>
                          <w:lang w:val="en-IN"/>
                        </w:rPr>
                      </w:pPr>
                    </w:p>
                    <w:p w14:paraId="0C9AA2A1" w14:textId="77777777" w:rsidR="005D2FB3" w:rsidRDefault="005D2FB3" w:rsidP="00D977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  <w:lang w:val="en-IN"/>
                        </w:rPr>
                      </w:pPr>
                      <w:r>
                        <w:rPr>
                          <w:color w:val="595959" w:themeColor="text1" w:themeTint="A6"/>
                          <w:lang w:val="en-IN"/>
                        </w:rPr>
                        <w:t>J2EE</w:t>
                      </w:r>
                    </w:p>
                    <w:p w14:paraId="6994ADB1" w14:textId="77777777" w:rsidR="005D2FB3" w:rsidRDefault="005D2FB3" w:rsidP="00D977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  <w:lang w:val="en-IN"/>
                        </w:rPr>
                      </w:pPr>
                      <w:r>
                        <w:rPr>
                          <w:color w:val="595959" w:themeColor="text1" w:themeTint="A6"/>
                          <w:lang w:val="en-IN"/>
                        </w:rPr>
                        <w:t>Core Java</w:t>
                      </w:r>
                    </w:p>
                    <w:p w14:paraId="2D676982" w14:textId="6282C635" w:rsidR="00D9778C" w:rsidRPr="00F626F2" w:rsidRDefault="00D9778C" w:rsidP="00D977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  <w:lang w:val="en-IN"/>
                        </w:rPr>
                      </w:pPr>
                      <w:r w:rsidRPr="00F626F2">
                        <w:rPr>
                          <w:color w:val="595959" w:themeColor="text1" w:themeTint="A6"/>
                          <w:lang w:val="en-IN"/>
                        </w:rPr>
                        <w:t xml:space="preserve">State Management using </w:t>
                      </w:r>
                      <w:proofErr w:type="spellStart"/>
                      <w:r w:rsidR="00CF65F6">
                        <w:rPr>
                          <w:color w:val="595959" w:themeColor="text1" w:themeTint="A6"/>
                          <w:lang w:val="en-IN"/>
                        </w:rPr>
                        <w:t>rxjs</w:t>
                      </w:r>
                      <w:proofErr w:type="spellEnd"/>
                      <w:r w:rsidR="00CF65F6">
                        <w:rPr>
                          <w:color w:val="595959" w:themeColor="text1" w:themeTint="A6"/>
                          <w:lang w:val="en-IN"/>
                        </w:rPr>
                        <w:t xml:space="preserve">, </w:t>
                      </w:r>
                      <w:proofErr w:type="spellStart"/>
                      <w:proofErr w:type="gramStart"/>
                      <w:r w:rsidRPr="00F626F2">
                        <w:rPr>
                          <w:color w:val="595959" w:themeColor="text1" w:themeTint="A6"/>
                          <w:lang w:val="en-IN"/>
                        </w:rPr>
                        <w:t>NgRx</w:t>
                      </w:r>
                      <w:proofErr w:type="spellEnd"/>
                      <w:r w:rsidRPr="00F626F2">
                        <w:rPr>
                          <w:color w:val="595959" w:themeColor="text1" w:themeTint="A6"/>
                          <w:lang w:val="en-IN"/>
                        </w:rPr>
                        <w:t>.</w:t>
                      </w:r>
                      <w:r w:rsidR="00217757">
                        <w:rPr>
                          <w:color w:val="595959" w:themeColor="text1" w:themeTint="A6"/>
                          <w:lang w:val="en-IN"/>
                        </w:rPr>
                        <w:t>(</w:t>
                      </w:r>
                      <w:proofErr w:type="gramEnd"/>
                      <w:r w:rsidR="00217757">
                        <w:rPr>
                          <w:color w:val="595959" w:themeColor="text1" w:themeTint="A6"/>
                          <w:lang w:val="en-IN"/>
                        </w:rPr>
                        <w:t>Basic)</w:t>
                      </w:r>
                    </w:p>
                    <w:p w14:paraId="1EB55E74" w14:textId="197A90AB" w:rsidR="00D9778C" w:rsidRPr="00F626F2" w:rsidRDefault="00D9778C" w:rsidP="00D977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  <w:lang w:val="en-IN"/>
                        </w:rPr>
                      </w:pPr>
                      <w:proofErr w:type="spellStart"/>
                      <w:r w:rsidRPr="00F626F2">
                        <w:rPr>
                          <w:color w:val="595959" w:themeColor="text1" w:themeTint="A6"/>
                          <w:lang w:val="en-IN"/>
                        </w:rPr>
                        <w:t>RestApi</w:t>
                      </w:r>
                      <w:proofErr w:type="spellEnd"/>
                      <w:r w:rsidR="005D2FB3">
                        <w:rPr>
                          <w:color w:val="595959" w:themeColor="text1" w:themeTint="A6"/>
                          <w:lang w:val="en-IN"/>
                        </w:rPr>
                        <w:t xml:space="preserve"> (Integration)</w:t>
                      </w:r>
                    </w:p>
                    <w:p w14:paraId="1AD22AC5" w14:textId="0E90E358" w:rsidR="00D9778C" w:rsidRDefault="00D9778C" w:rsidP="00D977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  <w:lang w:val="en-IN"/>
                        </w:rPr>
                      </w:pPr>
                      <w:r w:rsidRPr="00F626F2">
                        <w:rPr>
                          <w:color w:val="595959" w:themeColor="text1" w:themeTint="A6"/>
                          <w:lang w:val="en-IN"/>
                        </w:rPr>
                        <w:t>OOPs</w:t>
                      </w:r>
                    </w:p>
                    <w:p w14:paraId="676E5CEA" w14:textId="275DCD07" w:rsidR="005D2FB3" w:rsidRPr="005D2FB3" w:rsidRDefault="005D2FB3" w:rsidP="005D2F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  <w:lang w:val="en-IN"/>
                        </w:rPr>
                      </w:pPr>
                      <w:r w:rsidRPr="00F626F2">
                        <w:rPr>
                          <w:color w:val="595959" w:themeColor="text1" w:themeTint="A6"/>
                          <w:lang w:val="en-IN"/>
                        </w:rPr>
                        <w:t>PHP</w:t>
                      </w:r>
                    </w:p>
                    <w:p w14:paraId="50A8AF93" w14:textId="42A24855" w:rsidR="00D9778C" w:rsidRPr="00F626F2" w:rsidRDefault="00D9778C" w:rsidP="00D977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  <w:lang w:val="en-IN"/>
                        </w:rPr>
                      </w:pPr>
                      <w:r w:rsidRPr="00F626F2">
                        <w:rPr>
                          <w:color w:val="595959" w:themeColor="text1" w:themeTint="A6"/>
                          <w:lang w:val="en-IN"/>
                        </w:rPr>
                        <w:t>Arduino</w:t>
                      </w:r>
                    </w:p>
                    <w:p w14:paraId="16F24FF8" w14:textId="63BDD836" w:rsidR="00D9778C" w:rsidRPr="00F626F2" w:rsidRDefault="00D9778C" w:rsidP="00D977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  <w:lang w:val="en-IN"/>
                        </w:rPr>
                      </w:pPr>
                      <w:r w:rsidRPr="00F626F2">
                        <w:rPr>
                          <w:color w:val="595959" w:themeColor="text1" w:themeTint="A6"/>
                          <w:lang w:val="en-IN"/>
                        </w:rPr>
                        <w:t>Raspberry Pi</w:t>
                      </w:r>
                    </w:p>
                    <w:p w14:paraId="4A15FFED" w14:textId="50F6D7BA" w:rsidR="00D9778C" w:rsidRPr="00F626F2" w:rsidRDefault="00D9778C" w:rsidP="00D977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  <w:lang w:val="en-IN"/>
                        </w:rPr>
                      </w:pPr>
                      <w:r w:rsidRPr="00F626F2">
                        <w:rPr>
                          <w:color w:val="595959" w:themeColor="text1" w:themeTint="A6"/>
                          <w:lang w:val="en-IN"/>
                        </w:rPr>
                        <w:t>SonarQube</w:t>
                      </w:r>
                    </w:p>
                    <w:p w14:paraId="6A260E13" w14:textId="7C061294" w:rsidR="00D9778C" w:rsidRPr="00F626F2" w:rsidRDefault="002352FC" w:rsidP="00D977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  <w:lang w:val="en-IN"/>
                        </w:rPr>
                      </w:pPr>
                      <w:r w:rsidRPr="00F626F2">
                        <w:rPr>
                          <w:color w:val="595959" w:themeColor="text1" w:themeTint="A6"/>
                          <w:lang w:val="en-IN"/>
                        </w:rPr>
                        <w:t>Ji</w:t>
                      </w:r>
                      <w:r w:rsidR="00D9778C" w:rsidRPr="00F626F2">
                        <w:rPr>
                          <w:color w:val="595959" w:themeColor="text1" w:themeTint="A6"/>
                          <w:lang w:val="en-IN"/>
                        </w:rPr>
                        <w:t>ra</w:t>
                      </w:r>
                    </w:p>
                    <w:p w14:paraId="3C912A30" w14:textId="0A331B6E" w:rsidR="00D9778C" w:rsidRPr="00F626F2" w:rsidRDefault="00D9778C" w:rsidP="00D9778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  <w:lang w:val="en-IN"/>
                        </w:rPr>
                      </w:pPr>
                      <w:r w:rsidRPr="00F626F2">
                        <w:rPr>
                          <w:color w:val="595959" w:themeColor="text1" w:themeTint="A6"/>
                          <w:lang w:val="en-IN"/>
                        </w:rPr>
                        <w:t>Python (for Raspberry pi GPIO)</w:t>
                      </w:r>
                    </w:p>
                    <w:p w14:paraId="1953FE22" w14:textId="75C1D85A" w:rsidR="00D9778C" w:rsidRPr="00F626F2" w:rsidRDefault="00D9778C" w:rsidP="001936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  <w:lang w:val="en-IN"/>
                        </w:rPr>
                      </w:pPr>
                      <w:r w:rsidRPr="00F626F2">
                        <w:rPr>
                          <w:color w:val="595959" w:themeColor="text1" w:themeTint="A6"/>
                          <w:lang w:val="en-IN"/>
                        </w:rPr>
                        <w:t>AJAX</w:t>
                      </w:r>
                    </w:p>
                    <w:p w14:paraId="2C1AFD94" w14:textId="455444FB" w:rsidR="002352FC" w:rsidRPr="00F626F2" w:rsidRDefault="002352FC" w:rsidP="001936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  <w:lang w:val="en-IN"/>
                        </w:rPr>
                      </w:pPr>
                      <w:r w:rsidRPr="00F626F2">
                        <w:rPr>
                          <w:color w:val="595959" w:themeColor="text1" w:themeTint="A6"/>
                          <w:lang w:val="en-IN"/>
                        </w:rPr>
                        <w:t>jQuery</w:t>
                      </w:r>
                    </w:p>
                    <w:p w14:paraId="4CE72F38" w14:textId="5C0B4F9C" w:rsidR="002352FC" w:rsidRPr="00F626F2" w:rsidRDefault="002352FC" w:rsidP="001936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  <w:lang w:val="en-IN"/>
                        </w:rPr>
                      </w:pPr>
                      <w:r w:rsidRPr="00F626F2">
                        <w:rPr>
                          <w:color w:val="595959" w:themeColor="text1" w:themeTint="A6"/>
                          <w:lang w:val="en-IN"/>
                        </w:rPr>
                        <w:t>C</w:t>
                      </w:r>
                    </w:p>
                    <w:p w14:paraId="32A526F8" w14:textId="5D645305" w:rsidR="005D2FB3" w:rsidRDefault="002352FC" w:rsidP="005D2F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  <w:lang w:val="en-IN"/>
                        </w:rPr>
                      </w:pPr>
                      <w:r w:rsidRPr="00F626F2">
                        <w:rPr>
                          <w:color w:val="595959" w:themeColor="text1" w:themeTint="A6"/>
                          <w:lang w:val="en-IN"/>
                        </w:rPr>
                        <w:t>C++</w:t>
                      </w:r>
                    </w:p>
                    <w:p w14:paraId="6CD1D209" w14:textId="1A09EB31" w:rsidR="00187D4A" w:rsidRDefault="00187D4A" w:rsidP="005D2F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  <w:lang w:val="en-IN"/>
                        </w:rPr>
                      </w:pPr>
                      <w:r>
                        <w:rPr>
                          <w:color w:val="595959" w:themeColor="text1" w:themeTint="A6"/>
                          <w:lang w:val="en-IN"/>
                        </w:rPr>
                        <w:t>Ubuntu</w:t>
                      </w:r>
                    </w:p>
                    <w:p w14:paraId="3FA03649" w14:textId="3DF1DFB1" w:rsidR="00187D4A" w:rsidRPr="00206ED8" w:rsidRDefault="00187D4A" w:rsidP="00206E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595959" w:themeColor="text1" w:themeTint="A6"/>
                          <w:lang w:val="en-IN"/>
                        </w:rPr>
                      </w:pPr>
                      <w:proofErr w:type="spellStart"/>
                      <w:r>
                        <w:rPr>
                          <w:color w:val="595959" w:themeColor="text1" w:themeTint="A6"/>
                          <w:lang w:val="en-IN"/>
                        </w:rPr>
                        <w:t>Raspbean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48C7FD" w14:textId="33B37B52" w:rsidR="00810969" w:rsidRPr="002352FC" w:rsidRDefault="00C633A4" w:rsidP="00810969">
      <w:pPr>
        <w:pStyle w:val="Heading2"/>
        <w:rPr>
          <w:color w:val="595959" w:themeColor="text1" w:themeTint="A6"/>
        </w:rPr>
      </w:pPr>
      <w:r w:rsidRPr="002352FC">
        <w:rPr>
          <w:color w:val="548AB7" w:themeColor="accent1" w:themeShade="BF"/>
        </w:rPr>
        <w:t>Tools Us</w:t>
      </w:r>
      <w:r w:rsidR="00D9778C" w:rsidRPr="002352FC">
        <w:rPr>
          <w:color w:val="548AB7" w:themeColor="accent1" w:themeShade="BF"/>
        </w:rPr>
        <w:t>ed</w:t>
      </w:r>
      <w:r w:rsidR="00D9778C" w:rsidRPr="002352FC">
        <w:rPr>
          <w:color w:val="548AB7" w:themeColor="accent1" w:themeShade="BF"/>
        </w:rPr>
        <w:tab/>
      </w:r>
      <w:r w:rsidR="00D9778C" w:rsidRPr="002352FC">
        <w:rPr>
          <w:color w:val="595959" w:themeColor="text1" w:themeTint="A6"/>
        </w:rPr>
        <w:tab/>
      </w:r>
      <w:r w:rsidR="00D9778C" w:rsidRPr="002352FC">
        <w:rPr>
          <w:color w:val="595959" w:themeColor="text1" w:themeTint="A6"/>
        </w:rPr>
        <w:tab/>
      </w:r>
      <w:r w:rsidR="00D9778C" w:rsidRPr="002352FC">
        <w:rPr>
          <w:color w:val="595959" w:themeColor="text1" w:themeTint="A6"/>
        </w:rPr>
        <w:tab/>
      </w:r>
      <w:r w:rsidR="00D9778C" w:rsidRPr="002352FC">
        <w:rPr>
          <w:color w:val="595959" w:themeColor="text1" w:themeTint="A6"/>
        </w:rPr>
        <w:tab/>
      </w:r>
    </w:p>
    <w:p w14:paraId="3FD0211B" w14:textId="660754BE" w:rsidR="00C633A4" w:rsidRPr="002352FC" w:rsidRDefault="00D9778C" w:rsidP="00D9778C">
      <w:pPr>
        <w:pStyle w:val="ListParagraph"/>
        <w:numPr>
          <w:ilvl w:val="0"/>
          <w:numId w:val="2"/>
        </w:numPr>
        <w:tabs>
          <w:tab w:val="left" w:pos="990"/>
        </w:tabs>
        <w:rPr>
          <w:color w:val="595959" w:themeColor="text1" w:themeTint="A6"/>
        </w:rPr>
      </w:pPr>
      <w:proofErr w:type="spellStart"/>
      <w:r w:rsidRPr="002352FC">
        <w:rPr>
          <w:color w:val="595959" w:themeColor="text1" w:themeTint="A6"/>
        </w:rPr>
        <w:t>VS</w:t>
      </w:r>
      <w:r w:rsidR="00C633A4" w:rsidRPr="002352FC">
        <w:rPr>
          <w:color w:val="595959" w:themeColor="text1" w:themeTint="A6"/>
        </w:rPr>
        <w:t>Code</w:t>
      </w:r>
      <w:proofErr w:type="spellEnd"/>
    </w:p>
    <w:p w14:paraId="7AF07AC4" w14:textId="77777777" w:rsidR="00D9778C" w:rsidRPr="002352FC" w:rsidRDefault="00D9778C" w:rsidP="00D9778C">
      <w:pPr>
        <w:pStyle w:val="ListParagraph"/>
        <w:numPr>
          <w:ilvl w:val="0"/>
          <w:numId w:val="2"/>
        </w:numPr>
        <w:tabs>
          <w:tab w:val="left" w:pos="990"/>
        </w:tabs>
        <w:rPr>
          <w:color w:val="595959" w:themeColor="text1" w:themeTint="A6"/>
        </w:rPr>
      </w:pPr>
      <w:r w:rsidRPr="002352FC">
        <w:rPr>
          <w:color w:val="595959" w:themeColor="text1" w:themeTint="A6"/>
        </w:rPr>
        <w:t>Eclipse</w:t>
      </w:r>
    </w:p>
    <w:p w14:paraId="57415408" w14:textId="77777777" w:rsidR="00D9778C" w:rsidRPr="002352FC" w:rsidRDefault="00D9778C" w:rsidP="00D9778C">
      <w:pPr>
        <w:pStyle w:val="ListParagraph"/>
        <w:numPr>
          <w:ilvl w:val="0"/>
          <w:numId w:val="2"/>
        </w:numPr>
        <w:tabs>
          <w:tab w:val="left" w:pos="990"/>
        </w:tabs>
        <w:rPr>
          <w:color w:val="595959" w:themeColor="text1" w:themeTint="A6"/>
        </w:rPr>
      </w:pPr>
      <w:r w:rsidRPr="002352FC">
        <w:rPr>
          <w:color w:val="595959" w:themeColor="text1" w:themeTint="A6"/>
        </w:rPr>
        <w:t>CLI</w:t>
      </w:r>
    </w:p>
    <w:p w14:paraId="7C91386B" w14:textId="77777777" w:rsidR="00D9778C" w:rsidRPr="002352FC" w:rsidRDefault="00D9778C" w:rsidP="00D9778C">
      <w:pPr>
        <w:pStyle w:val="ListParagraph"/>
        <w:numPr>
          <w:ilvl w:val="0"/>
          <w:numId w:val="2"/>
        </w:numPr>
        <w:tabs>
          <w:tab w:val="left" w:pos="990"/>
        </w:tabs>
        <w:rPr>
          <w:color w:val="595959" w:themeColor="text1" w:themeTint="A6"/>
        </w:rPr>
      </w:pPr>
      <w:r w:rsidRPr="002352FC">
        <w:rPr>
          <w:color w:val="595959" w:themeColor="text1" w:themeTint="A6"/>
        </w:rPr>
        <w:t>XAMPP</w:t>
      </w:r>
    </w:p>
    <w:p w14:paraId="46024083" w14:textId="77777777" w:rsidR="00D9778C" w:rsidRPr="002352FC" w:rsidRDefault="00D9778C" w:rsidP="00D9778C">
      <w:pPr>
        <w:pStyle w:val="ListParagraph"/>
        <w:numPr>
          <w:ilvl w:val="0"/>
          <w:numId w:val="2"/>
        </w:numPr>
        <w:tabs>
          <w:tab w:val="left" w:pos="990"/>
        </w:tabs>
        <w:rPr>
          <w:color w:val="595959" w:themeColor="text1" w:themeTint="A6"/>
        </w:rPr>
      </w:pPr>
      <w:r w:rsidRPr="002352FC">
        <w:rPr>
          <w:color w:val="595959" w:themeColor="text1" w:themeTint="A6"/>
        </w:rPr>
        <w:t>MySQL</w:t>
      </w:r>
    </w:p>
    <w:p w14:paraId="63E21E33" w14:textId="77777777" w:rsidR="00D9778C" w:rsidRPr="002352FC" w:rsidRDefault="00D9778C" w:rsidP="00D9778C">
      <w:pPr>
        <w:pStyle w:val="ListParagraph"/>
        <w:numPr>
          <w:ilvl w:val="0"/>
          <w:numId w:val="2"/>
        </w:numPr>
        <w:tabs>
          <w:tab w:val="left" w:pos="990"/>
        </w:tabs>
        <w:rPr>
          <w:color w:val="595959" w:themeColor="text1" w:themeTint="A6"/>
        </w:rPr>
      </w:pPr>
      <w:r w:rsidRPr="002352FC">
        <w:rPr>
          <w:color w:val="595959" w:themeColor="text1" w:themeTint="A6"/>
        </w:rPr>
        <w:t>Oracle 11g</w:t>
      </w:r>
    </w:p>
    <w:p w14:paraId="296277E4" w14:textId="77777777" w:rsidR="00D9778C" w:rsidRPr="002352FC" w:rsidRDefault="00D9778C" w:rsidP="00D9778C">
      <w:pPr>
        <w:pStyle w:val="ListParagraph"/>
        <w:numPr>
          <w:ilvl w:val="0"/>
          <w:numId w:val="2"/>
        </w:numPr>
        <w:tabs>
          <w:tab w:val="left" w:pos="990"/>
        </w:tabs>
        <w:rPr>
          <w:color w:val="595959" w:themeColor="text1" w:themeTint="A6"/>
        </w:rPr>
      </w:pPr>
      <w:r w:rsidRPr="002352FC">
        <w:rPr>
          <w:color w:val="595959" w:themeColor="text1" w:themeTint="A6"/>
        </w:rPr>
        <w:t>Arduino IDE</w:t>
      </w:r>
    </w:p>
    <w:p w14:paraId="2C9FDC24" w14:textId="2716CF7C" w:rsidR="001936BD" w:rsidRPr="00954149" w:rsidRDefault="00D9778C" w:rsidP="00D9778C">
      <w:pPr>
        <w:pStyle w:val="ListParagraph"/>
        <w:numPr>
          <w:ilvl w:val="0"/>
          <w:numId w:val="2"/>
        </w:numPr>
        <w:tabs>
          <w:tab w:val="left" w:pos="990"/>
        </w:tabs>
        <w:rPr>
          <w:color w:val="595959" w:themeColor="text1" w:themeTint="A6"/>
        </w:rPr>
      </w:pPr>
      <w:proofErr w:type="spellStart"/>
      <w:r w:rsidRPr="002352FC">
        <w:rPr>
          <w:color w:val="595959" w:themeColor="text1" w:themeTint="A6"/>
        </w:rPr>
        <w:t>TomCat</w:t>
      </w:r>
      <w:proofErr w:type="spellEnd"/>
      <w:r w:rsidRPr="002352FC">
        <w:rPr>
          <w:color w:val="595959" w:themeColor="text1" w:themeTint="A6"/>
        </w:rPr>
        <w:tab/>
      </w:r>
    </w:p>
    <w:p w14:paraId="342C7C1E" w14:textId="41DBFD4B" w:rsidR="00D9778C" w:rsidRPr="002352FC" w:rsidRDefault="001936BD" w:rsidP="001936BD">
      <w:pPr>
        <w:pStyle w:val="Heading2"/>
        <w:rPr>
          <w:color w:val="548AB7" w:themeColor="accent1" w:themeShade="BF"/>
        </w:rPr>
      </w:pPr>
      <w:r w:rsidRPr="002352FC">
        <w:rPr>
          <w:color w:val="548AB7" w:themeColor="accent1" w:themeShade="BF"/>
        </w:rPr>
        <w:t>Social Media Links</w:t>
      </w:r>
      <w:r w:rsidRPr="002352FC">
        <w:rPr>
          <w:color w:val="548AB7" w:themeColor="accent1" w:themeShade="BF"/>
        </w:rPr>
        <w:tab/>
      </w:r>
    </w:p>
    <w:p w14:paraId="3C6913A8" w14:textId="77777777" w:rsidR="001936BD" w:rsidRPr="002352FC" w:rsidRDefault="001936BD" w:rsidP="00D9778C">
      <w:pPr>
        <w:tabs>
          <w:tab w:val="left" w:pos="990"/>
        </w:tabs>
        <w:rPr>
          <w:color w:val="548AB7" w:themeColor="accent1" w:themeShade="BF"/>
        </w:rPr>
      </w:pPr>
    </w:p>
    <w:p w14:paraId="010E0AB8" w14:textId="5CF7AC43" w:rsidR="00F868CB" w:rsidRDefault="00DF7DB2" w:rsidP="00D9778C">
      <w:pPr>
        <w:tabs>
          <w:tab w:val="left" w:pos="990"/>
        </w:tabs>
      </w:pPr>
      <w:hyperlink r:id="rId14" w:history="1">
        <w:r w:rsidR="00A61B6E" w:rsidRPr="00F409EA">
          <w:rPr>
            <w:rStyle w:val="Hyperlink"/>
          </w:rPr>
          <w:t>https://www.linkedin.com/in/ravi-akhouri-6696071a7/</w:t>
        </w:r>
      </w:hyperlink>
    </w:p>
    <w:p w14:paraId="1FC573BB" w14:textId="77777777" w:rsidR="00A61B6E" w:rsidRDefault="00A61B6E" w:rsidP="00D9778C">
      <w:pPr>
        <w:tabs>
          <w:tab w:val="left" w:pos="990"/>
        </w:tabs>
        <w:rPr>
          <w:color w:val="595959" w:themeColor="text1" w:themeTint="A6"/>
        </w:rPr>
      </w:pPr>
    </w:p>
    <w:p w14:paraId="47EF3EFB" w14:textId="31227D9F" w:rsidR="00F868CB" w:rsidRDefault="00DF7DB2" w:rsidP="00D9778C">
      <w:pPr>
        <w:tabs>
          <w:tab w:val="left" w:pos="990"/>
        </w:tabs>
        <w:rPr>
          <w:rStyle w:val="Hyperlink"/>
        </w:rPr>
      </w:pPr>
      <w:hyperlink r:id="rId15" w:history="1">
        <w:r w:rsidR="00F868CB" w:rsidRPr="00BD17CB">
          <w:rPr>
            <w:rStyle w:val="Hyperlink"/>
          </w:rPr>
          <w:t>https://github.com/RaviAkhouri30</w:t>
        </w:r>
      </w:hyperlink>
    </w:p>
    <w:p w14:paraId="133A1D3C" w14:textId="3780482C" w:rsidR="00954149" w:rsidRDefault="00954149" w:rsidP="00D9778C">
      <w:pPr>
        <w:tabs>
          <w:tab w:val="left" w:pos="990"/>
        </w:tabs>
        <w:rPr>
          <w:rStyle w:val="Hyperlink"/>
        </w:rPr>
      </w:pPr>
    </w:p>
    <w:p w14:paraId="4F5D991C" w14:textId="46875C48" w:rsidR="00954149" w:rsidRDefault="00954149" w:rsidP="00D9778C">
      <w:pPr>
        <w:tabs>
          <w:tab w:val="left" w:pos="990"/>
        </w:tabs>
        <w:rPr>
          <w:color w:val="595959" w:themeColor="text1" w:themeTint="A6"/>
        </w:rPr>
      </w:pPr>
      <w:hyperlink r:id="rId16" w:history="1">
        <w:r w:rsidRPr="001938A4">
          <w:rPr>
            <w:rStyle w:val="Hyperlink"/>
          </w:rPr>
          <w:t>https://www.hackerrank.com/ravi_akhouri</w:t>
        </w:r>
      </w:hyperlink>
    </w:p>
    <w:p w14:paraId="01486A0E" w14:textId="77777777" w:rsidR="00954149" w:rsidRDefault="00954149" w:rsidP="00D9778C">
      <w:pPr>
        <w:tabs>
          <w:tab w:val="left" w:pos="990"/>
        </w:tabs>
        <w:rPr>
          <w:color w:val="595959" w:themeColor="text1" w:themeTint="A6"/>
        </w:rPr>
      </w:pPr>
    </w:p>
    <w:p w14:paraId="47A6218C" w14:textId="77777777" w:rsidR="00F868CB" w:rsidRPr="002352FC" w:rsidRDefault="00F868CB" w:rsidP="00D9778C">
      <w:pPr>
        <w:tabs>
          <w:tab w:val="left" w:pos="990"/>
        </w:tabs>
        <w:rPr>
          <w:color w:val="595959" w:themeColor="text1" w:themeTint="A6"/>
        </w:rPr>
      </w:pPr>
    </w:p>
    <w:sectPr w:rsidR="00F868CB" w:rsidRPr="002352FC" w:rsidSect="000C45FF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6D5362" w14:textId="77777777" w:rsidR="00CE4A78" w:rsidRDefault="00CE4A78" w:rsidP="000C45FF">
      <w:r>
        <w:separator/>
      </w:r>
    </w:p>
  </w:endnote>
  <w:endnote w:type="continuationSeparator" w:id="0">
    <w:p w14:paraId="491698D1" w14:textId="77777777" w:rsidR="00CE4A78" w:rsidRDefault="00CE4A7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F67B7" w14:textId="77777777" w:rsidR="00CE4A78" w:rsidRDefault="00CE4A78" w:rsidP="000C45FF">
      <w:r>
        <w:separator/>
      </w:r>
    </w:p>
  </w:footnote>
  <w:footnote w:type="continuationSeparator" w:id="0">
    <w:p w14:paraId="652304DB" w14:textId="77777777" w:rsidR="00CE4A78" w:rsidRDefault="00CE4A7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99EDA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565FA4B0" wp14:editId="2E3DCAA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B3D52"/>
    <w:multiLevelType w:val="hybridMultilevel"/>
    <w:tmpl w:val="66065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10583"/>
    <w:multiLevelType w:val="hybridMultilevel"/>
    <w:tmpl w:val="26CCD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61414"/>
    <w:multiLevelType w:val="hybridMultilevel"/>
    <w:tmpl w:val="08EA5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7C84"/>
    <w:rsid w:val="00036450"/>
    <w:rsid w:val="000851DF"/>
    <w:rsid w:val="00094499"/>
    <w:rsid w:val="000C0878"/>
    <w:rsid w:val="000C45FF"/>
    <w:rsid w:val="000E3FD1"/>
    <w:rsid w:val="00112054"/>
    <w:rsid w:val="001525E1"/>
    <w:rsid w:val="00180329"/>
    <w:rsid w:val="00187D4A"/>
    <w:rsid w:val="0019001F"/>
    <w:rsid w:val="001936BD"/>
    <w:rsid w:val="001A4AAF"/>
    <w:rsid w:val="001A74A5"/>
    <w:rsid w:val="001B2ABD"/>
    <w:rsid w:val="001E0391"/>
    <w:rsid w:val="001E1759"/>
    <w:rsid w:val="001F1ECC"/>
    <w:rsid w:val="00206ED8"/>
    <w:rsid w:val="00217757"/>
    <w:rsid w:val="002352FC"/>
    <w:rsid w:val="002400EB"/>
    <w:rsid w:val="00256CF7"/>
    <w:rsid w:val="00281FD5"/>
    <w:rsid w:val="002E155B"/>
    <w:rsid w:val="0030481B"/>
    <w:rsid w:val="003156FC"/>
    <w:rsid w:val="003254B5"/>
    <w:rsid w:val="003314C0"/>
    <w:rsid w:val="0037121F"/>
    <w:rsid w:val="003A6B7D"/>
    <w:rsid w:val="003B06CA"/>
    <w:rsid w:val="003E2663"/>
    <w:rsid w:val="00401DE5"/>
    <w:rsid w:val="004071FC"/>
    <w:rsid w:val="00445947"/>
    <w:rsid w:val="004813B3"/>
    <w:rsid w:val="00496591"/>
    <w:rsid w:val="004C63E4"/>
    <w:rsid w:val="004D3011"/>
    <w:rsid w:val="005262AC"/>
    <w:rsid w:val="0058390B"/>
    <w:rsid w:val="005D2FB3"/>
    <w:rsid w:val="005E39D5"/>
    <w:rsid w:val="00600670"/>
    <w:rsid w:val="0062123A"/>
    <w:rsid w:val="00646E75"/>
    <w:rsid w:val="00675B7C"/>
    <w:rsid w:val="006771D0"/>
    <w:rsid w:val="006D2D66"/>
    <w:rsid w:val="00715FCB"/>
    <w:rsid w:val="00743101"/>
    <w:rsid w:val="007775E1"/>
    <w:rsid w:val="007867A0"/>
    <w:rsid w:val="007927F5"/>
    <w:rsid w:val="007C34E6"/>
    <w:rsid w:val="007F5203"/>
    <w:rsid w:val="00802CA0"/>
    <w:rsid w:val="00810969"/>
    <w:rsid w:val="00846C53"/>
    <w:rsid w:val="009260CD"/>
    <w:rsid w:val="009266D7"/>
    <w:rsid w:val="00952C25"/>
    <w:rsid w:val="00954149"/>
    <w:rsid w:val="009C3648"/>
    <w:rsid w:val="00A2118D"/>
    <w:rsid w:val="00A61B6E"/>
    <w:rsid w:val="00AB5034"/>
    <w:rsid w:val="00AD76E2"/>
    <w:rsid w:val="00B00036"/>
    <w:rsid w:val="00B009EC"/>
    <w:rsid w:val="00B20152"/>
    <w:rsid w:val="00B359E4"/>
    <w:rsid w:val="00B57D98"/>
    <w:rsid w:val="00B70850"/>
    <w:rsid w:val="00C066B6"/>
    <w:rsid w:val="00C27C84"/>
    <w:rsid w:val="00C37BA1"/>
    <w:rsid w:val="00C41F4D"/>
    <w:rsid w:val="00C428B6"/>
    <w:rsid w:val="00C4674C"/>
    <w:rsid w:val="00C506CF"/>
    <w:rsid w:val="00C633A4"/>
    <w:rsid w:val="00C72BED"/>
    <w:rsid w:val="00C9578B"/>
    <w:rsid w:val="00CB0055"/>
    <w:rsid w:val="00CE4A78"/>
    <w:rsid w:val="00CF65F6"/>
    <w:rsid w:val="00D2522B"/>
    <w:rsid w:val="00D422DE"/>
    <w:rsid w:val="00D5459D"/>
    <w:rsid w:val="00D9778C"/>
    <w:rsid w:val="00DA1F4D"/>
    <w:rsid w:val="00DB24B7"/>
    <w:rsid w:val="00DD172A"/>
    <w:rsid w:val="00DF5B1F"/>
    <w:rsid w:val="00DF7DB2"/>
    <w:rsid w:val="00E03C07"/>
    <w:rsid w:val="00E05C05"/>
    <w:rsid w:val="00E129E1"/>
    <w:rsid w:val="00E25A26"/>
    <w:rsid w:val="00E4381A"/>
    <w:rsid w:val="00E55D74"/>
    <w:rsid w:val="00E93992"/>
    <w:rsid w:val="00EF6C16"/>
    <w:rsid w:val="00F60274"/>
    <w:rsid w:val="00F626F2"/>
    <w:rsid w:val="00F77FB9"/>
    <w:rsid w:val="00F868CB"/>
    <w:rsid w:val="00FB068F"/>
    <w:rsid w:val="00FD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832A9B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DF5B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3A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A61B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raviakhouri.z13.web.core.windows.net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hackerrank.com/ravi_akhour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ravi.akhouri@gmail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RaviAkhouri30" TargetMode="External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ravi-akhouri-6696071a7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a\AppData\Local\Microsoft\Office\16.0\DTS\en-US%7b88CF2F2E-77F7-4BDB-93EC-895B1EE34B19%7d\%7b49472B3F-AA26-4263-A5CE-AFF1DF9E248B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4398801062646073"/>
          <c:y val="0"/>
          <c:w val="0.65601198937353922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GIT</c:v>
                </c:pt>
                <c:pt idx="1">
                  <c:v>Azure Fundamental</c:v>
                </c:pt>
                <c:pt idx="2">
                  <c:v>CSS</c:v>
                </c:pt>
                <c:pt idx="3">
                  <c:v>HTML</c:v>
                </c:pt>
                <c:pt idx="4">
                  <c:v>JavaScript</c:v>
                </c:pt>
                <c:pt idx="5">
                  <c:v>TypeScript</c:v>
                </c:pt>
                <c:pt idx="6">
                  <c:v>Angular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0.5</c:v>
                </c:pt>
                <c:pt idx="1">
                  <c:v>0.7</c:v>
                </c:pt>
                <c:pt idx="2">
                  <c:v>0.75</c:v>
                </c:pt>
                <c:pt idx="3">
                  <c:v>0.75</c:v>
                </c:pt>
                <c:pt idx="4">
                  <c:v>0.85</c:v>
                </c:pt>
                <c:pt idx="5">
                  <c:v>0.85</c:v>
                </c:pt>
                <c:pt idx="6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6"/>
        <c:overlap val="50"/>
        <c:axId val="258308736"/>
        <c:axId val="260924928"/>
      </c:barChart>
      <c:catAx>
        <c:axId val="258308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0924928"/>
        <c:crosses val="autoZero"/>
        <c:auto val="1"/>
        <c:lblAlgn val="ctr"/>
        <c:lblOffset val="100"/>
        <c:noMultiLvlLbl val="0"/>
      </c:catAx>
      <c:valAx>
        <c:axId val="260924928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25830873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C02E9AD2F0C45278F534F026F059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15823-BC07-4A9A-9E3A-8B9644AC232C}"/>
      </w:docPartPr>
      <w:docPartBody>
        <w:p w:rsidR="00464833" w:rsidRDefault="00D20D4F">
          <w:pPr>
            <w:pStyle w:val="EC02E9AD2F0C45278F534F026F059C17"/>
          </w:pPr>
          <w:r w:rsidRPr="00D5459D">
            <w:t>Profile</w:t>
          </w:r>
        </w:p>
      </w:docPartBody>
    </w:docPart>
    <w:docPart>
      <w:docPartPr>
        <w:name w:val="E332A22F15134E6796227732CD5E6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80520-B9A5-40E5-93E8-14C08BE15B2C}"/>
      </w:docPartPr>
      <w:docPartBody>
        <w:p w:rsidR="00464833" w:rsidRDefault="00D20D4F">
          <w:pPr>
            <w:pStyle w:val="E332A22F15134E6796227732CD5E641F"/>
          </w:pPr>
          <w:r w:rsidRPr="00CB0055">
            <w:t>Contact</w:t>
          </w:r>
        </w:p>
      </w:docPartBody>
    </w:docPart>
    <w:docPart>
      <w:docPartPr>
        <w:name w:val="63DF18A28F2E41568BE68A9AD76998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176C8-193E-422C-A407-47C08DD78F95}"/>
      </w:docPartPr>
      <w:docPartBody>
        <w:p w:rsidR="00464833" w:rsidRDefault="00D20D4F">
          <w:pPr>
            <w:pStyle w:val="63DF18A28F2E41568BE68A9AD76998F2"/>
          </w:pPr>
          <w:r w:rsidRPr="004D3011">
            <w:t>PHONE:</w:t>
          </w:r>
        </w:p>
      </w:docPartBody>
    </w:docPart>
    <w:docPart>
      <w:docPartPr>
        <w:name w:val="7AB2AA54D2534FC7AE6C6BF3C0C53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57584-2791-4FBA-87AE-54E21CE90511}"/>
      </w:docPartPr>
      <w:docPartBody>
        <w:p w:rsidR="00464833" w:rsidRDefault="00D20D4F">
          <w:pPr>
            <w:pStyle w:val="7AB2AA54D2534FC7AE6C6BF3C0C53960"/>
          </w:pPr>
          <w:r w:rsidRPr="004D3011">
            <w:t>EMAIL:</w:t>
          </w:r>
        </w:p>
      </w:docPartBody>
    </w:docPart>
    <w:docPart>
      <w:docPartPr>
        <w:name w:val="7157D4358D364A1594C2F59C0E004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20C07-A904-4509-B66C-7A42040FB0CC}"/>
      </w:docPartPr>
      <w:docPartBody>
        <w:p w:rsidR="00464833" w:rsidRDefault="00D20D4F">
          <w:pPr>
            <w:pStyle w:val="7157D4358D364A1594C2F59C0E004D9B"/>
          </w:pPr>
          <w:r w:rsidRPr="00036450">
            <w:t>EDUCATION</w:t>
          </w:r>
        </w:p>
      </w:docPartBody>
    </w:docPart>
    <w:docPart>
      <w:docPartPr>
        <w:name w:val="8BE73CB0752445AA890FE7D1CDE2BF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5020A-0916-4E0F-897F-91FD12EC61E4}"/>
      </w:docPartPr>
      <w:docPartBody>
        <w:p w:rsidR="00464833" w:rsidRDefault="00D20D4F">
          <w:pPr>
            <w:pStyle w:val="8BE73CB0752445AA890FE7D1CDE2BFBB"/>
          </w:pPr>
          <w:r w:rsidRPr="00036450">
            <w:t>WORK EXPERIENCE</w:t>
          </w:r>
        </w:p>
      </w:docPartBody>
    </w:docPart>
    <w:docPart>
      <w:docPartPr>
        <w:name w:val="6D6FED980C2A4E9D945E01800B130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55925-F7AA-49F1-B37B-E3D7D944CB12}"/>
      </w:docPartPr>
      <w:docPartBody>
        <w:p w:rsidR="00FA570D" w:rsidRDefault="00546EC6" w:rsidP="00546EC6">
          <w:pPr>
            <w:pStyle w:val="6D6FED980C2A4E9D945E01800B130D5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D4F"/>
    <w:rsid w:val="002D3B35"/>
    <w:rsid w:val="0041605B"/>
    <w:rsid w:val="00464833"/>
    <w:rsid w:val="00546EC6"/>
    <w:rsid w:val="00A858AB"/>
    <w:rsid w:val="00CD0786"/>
    <w:rsid w:val="00D20D4F"/>
    <w:rsid w:val="00D9225E"/>
    <w:rsid w:val="00FA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46EC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02E9AD2F0C45278F534F026F059C17">
    <w:name w:val="EC02E9AD2F0C45278F534F026F059C17"/>
  </w:style>
  <w:style w:type="paragraph" w:customStyle="1" w:styleId="E332A22F15134E6796227732CD5E641F">
    <w:name w:val="E332A22F15134E6796227732CD5E641F"/>
  </w:style>
  <w:style w:type="paragraph" w:customStyle="1" w:styleId="63DF18A28F2E41568BE68A9AD76998F2">
    <w:name w:val="63DF18A28F2E41568BE68A9AD76998F2"/>
  </w:style>
  <w:style w:type="paragraph" w:customStyle="1" w:styleId="7AB2AA54D2534FC7AE6C6BF3C0C53960">
    <w:name w:val="7AB2AA54D2534FC7AE6C6BF3C0C53960"/>
  </w:style>
  <w:style w:type="character" w:styleId="Hyperlink">
    <w:name w:val="Hyperlink"/>
    <w:basedOn w:val="DefaultParagraphFont"/>
    <w:uiPriority w:val="99"/>
    <w:unhideWhenUsed/>
    <w:rsid w:val="00D20D4F"/>
    <w:rPr>
      <w:color w:val="C45911" w:themeColor="accent2" w:themeShade="BF"/>
      <w:u w:val="single"/>
    </w:rPr>
  </w:style>
  <w:style w:type="paragraph" w:customStyle="1" w:styleId="7157D4358D364A1594C2F59C0E004D9B">
    <w:name w:val="7157D4358D364A1594C2F59C0E004D9B"/>
  </w:style>
  <w:style w:type="paragraph" w:customStyle="1" w:styleId="8BE73CB0752445AA890FE7D1CDE2BFBB">
    <w:name w:val="8BE73CB0752445AA890FE7D1CDE2BFBB"/>
  </w:style>
  <w:style w:type="character" w:customStyle="1" w:styleId="Heading2Char">
    <w:name w:val="Heading 2 Char"/>
    <w:basedOn w:val="DefaultParagraphFont"/>
    <w:link w:val="Heading2"/>
    <w:uiPriority w:val="9"/>
    <w:rsid w:val="00546EC6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6D6FED980C2A4E9D945E01800B130D58">
    <w:name w:val="6D6FED980C2A4E9D945E01800B130D58"/>
    <w:rsid w:val="00546EC6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{49472B3F-AA26-4263-A5CE-AFF1DF9E248B}tf00546271_win32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2021-04-14T09:28:00Z</dcterms:created>
  <dcterms:modified xsi:type="dcterms:W3CDTF">2021-04-14T09:28:00Z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